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5A56" w14:textId="36E2C93D" w:rsidR="000D2424" w:rsidRDefault="00BC2C5F" w:rsidP="000D2424">
      <w:pPr>
        <w:pStyle w:val="Title"/>
      </w:pPr>
      <w:r>
        <w:t>Revature SPARK Program</w:t>
      </w:r>
      <w:r w:rsidR="000D2424">
        <w:t xml:space="preserve"> </w:t>
      </w:r>
      <w:sdt>
        <w:sdtPr>
          <w:alias w:val="Syllabus:"/>
          <w:tag w:val="Syllabus:"/>
          <w:id w:val="-589001745"/>
          <w:placeholder>
            <w:docPart w:val="135217F92CAD4ED8BF2AE1500421CAA8"/>
          </w:placeholder>
          <w:temporary/>
          <w:showingPlcHdr/>
          <w15:appearance w15:val="hidden"/>
        </w:sdtPr>
        <w:sdtEndPr/>
        <w:sdtContent>
          <w:r w:rsidR="000D2424">
            <w:t>Syllabus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urse syllabus information table"/>
      </w:tblPr>
      <w:tblGrid>
        <w:gridCol w:w="2790"/>
        <w:gridCol w:w="7290"/>
      </w:tblGrid>
      <w:tr w:rsidR="000D2424" w14:paraId="4C0E564A" w14:textId="77777777" w:rsidTr="00153C5F">
        <w:tc>
          <w:tcPr>
            <w:tcW w:w="2790" w:type="dxa"/>
          </w:tcPr>
          <w:p w14:paraId="6D7E566D" w14:textId="77777777" w:rsidR="000D2424" w:rsidRDefault="0048395F" w:rsidP="00D81B74">
            <w:pPr>
              <w:pStyle w:val="Heading1"/>
            </w:pPr>
            <w:sdt>
              <w:sdtPr>
                <w:alias w:val="Instructor:"/>
                <w:tag w:val="Instructor:"/>
                <w:id w:val="383999990"/>
                <w:placeholder>
                  <w:docPart w:val="9B2ABA79C9DA4CF8AE6318F9588293C8"/>
                </w:placeholder>
                <w:temporary/>
                <w:showingPlcHdr/>
                <w15:appearance w15:val="hidden"/>
              </w:sdtPr>
              <w:sdtEndPr/>
              <w:sdtContent>
                <w:r w:rsidR="000D2424">
                  <w:t>Instructor</w:t>
                </w:r>
              </w:sdtContent>
            </w:sdt>
          </w:p>
          <w:p w14:paraId="22C694DA" w14:textId="271B0186" w:rsidR="000D2424" w:rsidRPr="00422F3B" w:rsidRDefault="00C374DD" w:rsidP="00D81B74">
            <w:r>
              <w:t>Cynthia Enciso</w:t>
            </w:r>
          </w:p>
          <w:p w14:paraId="31F01356" w14:textId="77777777" w:rsidR="000D2424" w:rsidRDefault="0048395F" w:rsidP="00D81B74">
            <w:pPr>
              <w:pStyle w:val="Heading1"/>
            </w:pPr>
            <w:sdt>
              <w:sdtPr>
                <w:alias w:val="Email:"/>
                <w:tag w:val="Email:"/>
                <w:id w:val="1509716232"/>
                <w:placeholder>
                  <w:docPart w:val="0E1C92798F3D4507914A1882FCD5E623"/>
                </w:placeholder>
                <w:temporary/>
                <w:showingPlcHdr/>
                <w15:appearance w15:val="hidden"/>
              </w:sdtPr>
              <w:sdtEndPr/>
              <w:sdtContent>
                <w:r w:rsidR="000D2424">
                  <w:t>Email</w:t>
                </w:r>
              </w:sdtContent>
            </w:sdt>
          </w:p>
          <w:p w14:paraId="62228B6E" w14:textId="7D6DC6BC" w:rsidR="000D2424" w:rsidRDefault="00C374DD" w:rsidP="00D81B74">
            <w:r>
              <w:t>cynthia.enciso</w:t>
            </w:r>
            <w:r w:rsidR="000C1249">
              <w:t>@revature.com</w:t>
            </w:r>
          </w:p>
          <w:p w14:paraId="624BD5D9" w14:textId="239A1EC9" w:rsidR="000D2424" w:rsidRDefault="000C1249" w:rsidP="00D81B74">
            <w:pPr>
              <w:pStyle w:val="Heading1"/>
            </w:pPr>
            <w:r>
              <w:t>Class link</w:t>
            </w:r>
          </w:p>
          <w:p w14:paraId="1257CC56" w14:textId="19D4A2F3" w:rsidR="000D2424" w:rsidRDefault="00C374DD" w:rsidP="00D81B74">
            <w:r w:rsidRPr="00C374DD">
              <w:rPr>
                <w:sz w:val="18"/>
                <w:szCs w:val="18"/>
                <w:lang w:eastAsia="ja-JP"/>
              </w:rPr>
              <w:t>https://revature.zoom.us/j/94050067691?pwd=Z0RZZG9CUUdVem51S09CRktWUFpCdz09</w:t>
            </w:r>
          </w:p>
          <w:p w14:paraId="4D46C54D" w14:textId="77777777" w:rsidR="000D2424" w:rsidRDefault="0048395F" w:rsidP="00D81B74">
            <w:pPr>
              <w:pStyle w:val="Heading1"/>
            </w:pPr>
            <w:sdt>
              <w:sdtPr>
                <w:alias w:val="Office hours:"/>
                <w:tag w:val="Office hours:"/>
                <w:id w:val="1871100205"/>
                <w:placeholder>
                  <w:docPart w:val="80334CBE25514741AB5458B0DE1D80B1"/>
                </w:placeholder>
                <w:temporary/>
                <w:showingPlcHdr/>
                <w15:appearance w15:val="hidden"/>
              </w:sdtPr>
              <w:sdtEndPr/>
              <w:sdtContent>
                <w:r w:rsidR="000D2424">
                  <w:t>Office Hours</w:t>
                </w:r>
              </w:sdtContent>
            </w:sdt>
          </w:p>
          <w:p w14:paraId="2F0BEE72" w14:textId="62882AB9" w:rsidR="000C1249" w:rsidRDefault="00BC2C5F" w:rsidP="00D81B74">
            <w:r>
              <w:t xml:space="preserve">By appointment </w:t>
            </w:r>
            <w:r w:rsidR="000C1249">
              <w:t xml:space="preserve">between: </w:t>
            </w:r>
            <w:r>
              <w:t xml:space="preserve">Mon-Fri. </w:t>
            </w:r>
            <w:r w:rsidR="00C57D1C">
              <w:t>10</w:t>
            </w:r>
            <w:r>
              <w:t xml:space="preserve"> am ET – </w:t>
            </w:r>
            <w:r w:rsidR="00C57D1C">
              <w:t>6</w:t>
            </w:r>
            <w:r>
              <w:t>pm ET</w:t>
            </w:r>
          </w:p>
        </w:tc>
        <w:tc>
          <w:tcPr>
            <w:tcW w:w="7290" w:type="dxa"/>
          </w:tcPr>
          <w:p w14:paraId="77C74C39" w14:textId="77777777" w:rsidR="000D2424" w:rsidRDefault="0048395F" w:rsidP="00D81B74">
            <w:pPr>
              <w:pStyle w:val="Heading1"/>
            </w:pPr>
            <w:sdt>
              <w:sdtPr>
                <w:alias w:val="Course overview:"/>
                <w:tag w:val="Course overview:"/>
                <w:id w:val="742681939"/>
                <w:placeholder>
                  <w:docPart w:val="703535F5AFC246088D996836E68F63FD"/>
                </w:placeholder>
                <w:temporary/>
                <w:showingPlcHdr/>
                <w15:appearance w15:val="hidden"/>
              </w:sdtPr>
              <w:sdtEndPr/>
              <w:sdtContent>
                <w:r w:rsidR="000D2424">
                  <w:t>Course Overview</w:t>
                </w:r>
              </w:sdtContent>
            </w:sdt>
          </w:p>
          <w:p w14:paraId="33C42B7B" w14:textId="3CE4F414" w:rsidR="000D2424" w:rsidRDefault="00BC2C5F" w:rsidP="00D81B74">
            <w:r>
              <w:t xml:space="preserve">Reinforce the fundamentals of programming and software development. </w:t>
            </w:r>
          </w:p>
          <w:p w14:paraId="07C4E26E" w14:textId="4507F17A" w:rsidR="000D2424" w:rsidRDefault="00BC2C5F" w:rsidP="00D81B74">
            <w:r>
              <w:t>Subjects: HTML, CSS, JavaScript, Java</w:t>
            </w:r>
            <w:r w:rsidR="000D2424">
              <w:t xml:space="preserve"> </w:t>
            </w:r>
          </w:p>
          <w:p w14:paraId="5EA22285" w14:textId="0BF4B3AF" w:rsidR="000D2424" w:rsidRDefault="00BC2C5F" w:rsidP="00BC2C5F">
            <w:pPr>
              <w:pStyle w:val="Heading1"/>
            </w:pPr>
            <w:r>
              <w:t>Required Software</w:t>
            </w:r>
          </w:p>
          <w:p w14:paraId="50121A18" w14:textId="29FCC1D8" w:rsidR="00BC2C5F" w:rsidRPr="00BC2C5F" w:rsidRDefault="00BC2C5F" w:rsidP="00BC2C5F">
            <w:pPr>
              <w:rPr>
                <w:i/>
                <w:iCs/>
                <w:lang w:eastAsia="ja-JP"/>
              </w:rPr>
            </w:pPr>
            <w:r>
              <w:rPr>
                <w:lang w:eastAsia="ja-JP"/>
              </w:rPr>
              <w:t>Visual Studio Code</w:t>
            </w:r>
            <w:r>
              <w:rPr>
                <w:lang w:eastAsia="ja-JP"/>
              </w:rPr>
              <w:br/>
            </w:r>
            <w:r>
              <w:rPr>
                <w:i/>
                <w:iCs/>
                <w:lang w:eastAsia="ja-JP"/>
              </w:rPr>
              <w:t>&gt; free text editor from Microsoft; instructions for download can be found in week 1, day 1 of the curriculum on RevaturePro</w:t>
            </w:r>
          </w:p>
          <w:p w14:paraId="4FF0A665" w14:textId="67788F71" w:rsidR="00BC2C5F" w:rsidRDefault="00BC2C5F" w:rsidP="00D81B74">
            <w:pPr>
              <w:rPr>
                <w:i/>
                <w:iCs/>
                <w:lang w:eastAsia="ja-JP"/>
              </w:rPr>
            </w:pPr>
            <w:r>
              <w:t>Java (JDK version 1.8 or later)</w:t>
            </w:r>
            <w:r>
              <w:br/>
              <w:t xml:space="preserve">&gt; </w:t>
            </w:r>
            <w:r>
              <w:rPr>
                <w:i/>
                <w:iCs/>
              </w:rPr>
              <w:t>free programming language</w:t>
            </w:r>
            <w:r>
              <w:rPr>
                <w:i/>
                <w:iCs/>
                <w:lang w:eastAsia="ja-JP"/>
              </w:rPr>
              <w:t>; instructions for download can be found in week 2, day 4 of the curriculum on RevaturePro</w:t>
            </w:r>
          </w:p>
          <w:p w14:paraId="095F96A1" w14:textId="52D397CC" w:rsidR="000D2424" w:rsidRPr="000C1249" w:rsidRDefault="00BC2C5F" w:rsidP="000C1249">
            <w:pPr>
              <w:rPr>
                <w:i/>
                <w:iCs/>
                <w:lang w:eastAsia="ja-JP"/>
              </w:rPr>
            </w:pPr>
            <w:r>
              <w:rPr>
                <w:lang w:eastAsia="ja-JP"/>
              </w:rPr>
              <w:t xml:space="preserve">Eclipse IDE </w:t>
            </w:r>
            <w:r>
              <w:rPr>
                <w:lang w:eastAsia="ja-JP"/>
              </w:rPr>
              <w:br/>
              <w:t>&gt;</w:t>
            </w:r>
            <w:r>
              <w:rPr>
                <w:i/>
                <w:iCs/>
                <w:lang w:eastAsia="ja-JP"/>
              </w:rPr>
              <w:t>integrated development environment designed to make writing and running Java easier; instructions for installation and download can be found in week2, day 4 of the curriculum on RevaturePro</w:t>
            </w:r>
          </w:p>
          <w:p w14:paraId="33226572" w14:textId="77777777" w:rsidR="000D2424" w:rsidRDefault="0048395F" w:rsidP="00D81B74">
            <w:pPr>
              <w:pStyle w:val="Heading1"/>
            </w:pPr>
            <w:sdt>
              <w:sdtPr>
                <w:alias w:val="Resources:"/>
                <w:tag w:val="Resources:"/>
                <w:id w:val="-86781642"/>
                <w:placeholder>
                  <w:docPart w:val="01C98E69F6074359943663ED57AF3383"/>
                </w:placeholder>
                <w:temporary/>
                <w:showingPlcHdr/>
                <w15:appearance w15:val="hidden"/>
              </w:sdtPr>
              <w:sdtEndPr/>
              <w:sdtContent>
                <w:r w:rsidR="000D2424">
                  <w:t>Resources</w:t>
                </w:r>
              </w:sdtContent>
            </w:sdt>
          </w:p>
          <w:p w14:paraId="21F84225" w14:textId="32F05947" w:rsidR="000D2424" w:rsidRDefault="00BC2C5F" w:rsidP="00BC2C5F">
            <w:r>
              <w:t>Slack, RevaturePro, Zoom lectures</w:t>
            </w:r>
          </w:p>
        </w:tc>
      </w:tr>
    </w:tbl>
    <w:p w14:paraId="5D112E59" w14:textId="7E25879A" w:rsidR="000D2424" w:rsidRDefault="000C1249" w:rsidP="000D2424">
      <w:pPr>
        <w:pStyle w:val="Heading1"/>
      </w:pPr>
      <w:r>
        <w:t>Assignment Schedule</w:t>
      </w:r>
    </w:p>
    <w:tbl>
      <w:tblPr>
        <w:tblStyle w:val="SyllabusTable"/>
        <w:tblW w:w="5075" w:type="pct"/>
        <w:tblLayout w:type="fixed"/>
        <w:tblLook w:val="04A0" w:firstRow="1" w:lastRow="0" w:firstColumn="1" w:lastColumn="0" w:noHBand="0" w:noVBand="1"/>
        <w:tblDescription w:val="Course schedule information table"/>
      </w:tblPr>
      <w:tblGrid>
        <w:gridCol w:w="2924"/>
        <w:gridCol w:w="4019"/>
        <w:gridCol w:w="3288"/>
      </w:tblGrid>
      <w:tr w:rsidR="000D2424" w14:paraId="6FA3ADE3" w14:textId="77777777" w:rsidTr="001A7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24" w:type="dxa"/>
          </w:tcPr>
          <w:p w14:paraId="772BE186" w14:textId="08EA59C4" w:rsidR="000D2424" w:rsidRDefault="000C1249" w:rsidP="00D81B74">
            <w:r>
              <w:t>Deadline</w:t>
            </w:r>
          </w:p>
        </w:tc>
        <w:tc>
          <w:tcPr>
            <w:tcW w:w="4019" w:type="dxa"/>
          </w:tcPr>
          <w:p w14:paraId="6977BFAC" w14:textId="24EC2CD3" w:rsidR="000D2424" w:rsidRDefault="000C1249" w:rsidP="00D81B74">
            <w:r>
              <w:t>Assignments</w:t>
            </w:r>
          </w:p>
        </w:tc>
        <w:tc>
          <w:tcPr>
            <w:tcW w:w="3288" w:type="dxa"/>
          </w:tcPr>
          <w:p w14:paraId="32011C33" w14:textId="50911CA5" w:rsidR="000D2424" w:rsidRDefault="000C1249" w:rsidP="00D81B74">
            <w:r>
              <w:t>Week</w:t>
            </w:r>
          </w:p>
        </w:tc>
      </w:tr>
      <w:tr w:rsidR="000D2424" w14:paraId="0F0F0B8D" w14:textId="77777777" w:rsidTr="001A71A1">
        <w:tc>
          <w:tcPr>
            <w:tcW w:w="2924" w:type="dxa"/>
          </w:tcPr>
          <w:p w14:paraId="7552C3BD" w14:textId="3AD4F17D" w:rsidR="000D2424" w:rsidRDefault="000C1249" w:rsidP="00D81B74">
            <w:r>
              <w:t>10/</w:t>
            </w:r>
            <w:r w:rsidR="006F4F6D">
              <w:t>11</w:t>
            </w:r>
            <w:r>
              <w:t xml:space="preserve">/2021 </w:t>
            </w:r>
            <w:r w:rsidR="00105B37">
              <w:t>10</w:t>
            </w:r>
            <w:r>
              <w:t xml:space="preserve"> am ET</w:t>
            </w:r>
          </w:p>
        </w:tc>
        <w:tc>
          <w:tcPr>
            <w:tcW w:w="4019" w:type="dxa"/>
          </w:tcPr>
          <w:tbl>
            <w:tblPr>
              <w:tblW w:w="3383" w:type="dxa"/>
              <w:tblLayout w:type="fixed"/>
              <w:tblCellMar>
                <w:top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3383"/>
            </w:tblGrid>
            <w:tr w:rsidR="000C1249" w:rsidRPr="000C1249" w14:paraId="22EFF3F3" w14:textId="77777777" w:rsidTr="000C1249">
              <w:trPr>
                <w:trHeight w:val="285"/>
              </w:trPr>
              <w:tc>
                <w:tcPr>
                  <w:tcW w:w="3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5391FEFC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Create an "About Me" Page</w:t>
                  </w:r>
                </w:p>
              </w:tc>
            </w:tr>
            <w:tr w:rsidR="000C1249" w:rsidRPr="000C1249" w14:paraId="296C62A8" w14:textId="77777777" w:rsidTr="000C1249">
              <w:trPr>
                <w:trHeight w:val="285"/>
              </w:trPr>
              <w:tc>
                <w:tcPr>
                  <w:tcW w:w="3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6A6E6D84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Create a "Likes and Dislikes" page</w:t>
                  </w:r>
                </w:p>
              </w:tc>
            </w:tr>
            <w:tr w:rsidR="000C1249" w:rsidRPr="000C1249" w14:paraId="41FFA318" w14:textId="77777777" w:rsidTr="000C1249">
              <w:trPr>
                <w:trHeight w:val="285"/>
              </w:trPr>
              <w:tc>
                <w:tcPr>
                  <w:tcW w:w="3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3E118A9E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Create a Shopping List</w:t>
                  </w:r>
                </w:p>
              </w:tc>
            </w:tr>
            <w:tr w:rsidR="000C1249" w:rsidRPr="000C1249" w14:paraId="0A778BBD" w14:textId="77777777" w:rsidTr="000C1249">
              <w:trPr>
                <w:trHeight w:val="285"/>
              </w:trPr>
              <w:tc>
                <w:tcPr>
                  <w:tcW w:w="3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0720A571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Create a Stylesheet for Your HTML Pages</w:t>
                  </w:r>
                </w:p>
              </w:tc>
            </w:tr>
            <w:tr w:rsidR="000C1249" w:rsidRPr="000C1249" w14:paraId="3DC0083E" w14:textId="77777777" w:rsidTr="000C1249">
              <w:trPr>
                <w:trHeight w:val="285"/>
              </w:trPr>
              <w:tc>
                <w:tcPr>
                  <w:tcW w:w="33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2738812B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Style Your "About Me" page</w:t>
                  </w:r>
                </w:p>
              </w:tc>
            </w:tr>
          </w:tbl>
          <w:p w14:paraId="032C279E" w14:textId="34EE89E3" w:rsidR="000C1249" w:rsidRPr="00983CEE" w:rsidRDefault="000C1249" w:rsidP="00D81B74"/>
        </w:tc>
        <w:tc>
          <w:tcPr>
            <w:tcW w:w="3288" w:type="dxa"/>
          </w:tcPr>
          <w:p w14:paraId="2B6B5879" w14:textId="77777777" w:rsidR="000D2424" w:rsidRPr="00607F83" w:rsidRDefault="00105B37" w:rsidP="00607F83">
            <w:pPr>
              <w:rPr>
                <w:b/>
                <w:bCs/>
              </w:rPr>
            </w:pPr>
            <w:r w:rsidRPr="00607F83">
              <w:rPr>
                <w:b/>
                <w:bCs/>
              </w:rPr>
              <w:t>Week 2</w:t>
            </w:r>
          </w:p>
          <w:p w14:paraId="4FF898E9" w14:textId="4A176156" w:rsidR="00105B37" w:rsidRPr="00A735CB" w:rsidRDefault="00105B37" w:rsidP="00A735CB">
            <w:pPr>
              <w:pStyle w:val="ListParagraph"/>
              <w:numPr>
                <w:ilvl w:val="0"/>
                <w:numId w:val="15"/>
              </w:numPr>
            </w:pPr>
            <w:r>
              <w:t>Turn in week 1 labs</w:t>
            </w:r>
          </w:p>
        </w:tc>
      </w:tr>
      <w:tr w:rsidR="000C1249" w14:paraId="09739B5A" w14:textId="77777777" w:rsidTr="001A71A1">
        <w:tc>
          <w:tcPr>
            <w:tcW w:w="2924" w:type="dxa"/>
          </w:tcPr>
          <w:p w14:paraId="4F3ACFBA" w14:textId="16411A03" w:rsidR="000C1249" w:rsidRDefault="000C1249" w:rsidP="000C1249">
            <w:r>
              <w:t>10/1</w:t>
            </w:r>
            <w:r w:rsidR="006F4F6D">
              <w:t>8</w:t>
            </w:r>
            <w:r>
              <w:t xml:space="preserve">/2021 </w:t>
            </w:r>
            <w:r w:rsidR="00105B37">
              <w:t>10</w:t>
            </w:r>
            <w:r>
              <w:t xml:space="preserve"> am ET</w:t>
            </w:r>
          </w:p>
        </w:tc>
        <w:tc>
          <w:tcPr>
            <w:tcW w:w="4019" w:type="dxa"/>
          </w:tcPr>
          <w:p w14:paraId="2FD65D22" w14:textId="776C5130" w:rsidR="000C1249" w:rsidRDefault="000C1249">
            <w:r>
              <w:t>Labs:</w:t>
            </w:r>
          </w:p>
          <w:tbl>
            <w:tblPr>
              <w:tblW w:w="3380" w:type="dxa"/>
              <w:tblLayout w:type="fixed"/>
              <w:tblCellMar>
                <w:top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3380"/>
            </w:tblGrid>
            <w:tr w:rsidR="000C1249" w:rsidRPr="000C1249" w14:paraId="4A343E51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555C1F93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JSLab1: Hello World in JavaScript</w:t>
                  </w:r>
                </w:p>
              </w:tc>
            </w:tr>
            <w:tr w:rsidR="000C1249" w:rsidRPr="000C1249" w14:paraId="3F80B981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51478330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JSLab2: Variables</w:t>
                  </w:r>
                </w:p>
              </w:tc>
            </w:tr>
            <w:tr w:rsidR="000C1249" w:rsidRPr="000C1249" w14:paraId="28DF9BBA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48596760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JSLab3: Basic Built-In Functions</w:t>
                  </w:r>
                </w:p>
              </w:tc>
            </w:tr>
            <w:tr w:rsidR="000C1249" w:rsidRPr="000C1249" w14:paraId="54C8280D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2565FDD9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JSLab4: Primitive Datatypes</w:t>
                  </w:r>
                </w:p>
              </w:tc>
            </w:tr>
            <w:tr w:rsidR="000C1249" w:rsidRPr="000C1249" w14:paraId="5140410F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1DB559BC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JSLab5: Operators</w:t>
                  </w:r>
                </w:p>
              </w:tc>
            </w:tr>
            <w:tr w:rsidR="000C1249" w:rsidRPr="000C1249" w14:paraId="6B0A0067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290CCC65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lastRenderedPageBreak/>
                    <w:t>JSLab6: Debugging Variables and Datatypes</w:t>
                  </w:r>
                </w:p>
              </w:tc>
            </w:tr>
            <w:tr w:rsidR="000C1249" w:rsidRPr="000C1249" w14:paraId="15C506DD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79BE54B8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JSLab7: Arrays</w:t>
                  </w:r>
                </w:p>
              </w:tc>
            </w:tr>
            <w:tr w:rsidR="000C1249" w:rsidRPr="000C1249" w14:paraId="522508C8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42A5150A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JSLab8: Debugging Arrays and Operators</w:t>
                  </w:r>
                </w:p>
              </w:tc>
            </w:tr>
            <w:tr w:rsidR="000C1249" w:rsidRPr="000C1249" w14:paraId="25988BFF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71CECCED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JSLab9: Comparisons</w:t>
                  </w:r>
                </w:p>
              </w:tc>
            </w:tr>
            <w:tr w:rsidR="000C1249" w:rsidRPr="000C1249" w14:paraId="66EC29F6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683F7EB1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JSLab10: Conditional Blocks</w:t>
                  </w:r>
                </w:p>
              </w:tc>
            </w:tr>
            <w:tr w:rsidR="000C1249" w:rsidRPr="000C1249" w14:paraId="1E4A2B91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0D129E28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JSLab11: Loops</w:t>
                  </w:r>
                </w:p>
              </w:tc>
            </w:tr>
            <w:tr w:rsidR="000C1249" w:rsidRPr="000C1249" w14:paraId="3302D5E9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1E7614A6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JSLab12: Iterating Over Arrays</w:t>
                  </w:r>
                </w:p>
              </w:tc>
            </w:tr>
            <w:tr w:rsidR="000C1249" w:rsidRPr="000C1249" w14:paraId="1DB649A4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0ED50891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JSLab13: Variables Revisited</w:t>
                  </w:r>
                </w:p>
              </w:tc>
            </w:tr>
            <w:tr w:rsidR="000C1249" w:rsidRPr="000C1249" w14:paraId="61C2E8C1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7533DD6F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JSLab14: Debugging Loops and Conditions</w:t>
                  </w:r>
                </w:p>
              </w:tc>
            </w:tr>
            <w:tr w:rsidR="000C1249" w:rsidRPr="000C1249" w14:paraId="6C5396A8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0D6810A7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JSLab16: Functions</w:t>
                  </w:r>
                </w:p>
              </w:tc>
            </w:tr>
            <w:tr w:rsidR="000C1249" w:rsidRPr="000C1249" w14:paraId="4AF368BD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5DC78984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JSLab17: Objects</w:t>
                  </w:r>
                </w:p>
              </w:tc>
            </w:tr>
            <w:tr w:rsidR="000C1249" w:rsidRPr="000C1249" w14:paraId="3D6FE26B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7706080D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JSLab18: Functions Revisited</w:t>
                  </w:r>
                </w:p>
              </w:tc>
            </w:tr>
            <w:tr w:rsidR="000C1249" w:rsidRPr="000C1249" w14:paraId="329FA6E5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084DFAEA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Implement the Palindrome Algorithm</w:t>
                  </w:r>
                </w:p>
              </w:tc>
            </w:tr>
            <w:tr w:rsidR="000C1249" w:rsidRPr="000C1249" w14:paraId="6FFBD649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31D26866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 xml:space="preserve">Lab: </w:t>
                  </w:r>
                  <w:proofErr w:type="spellStart"/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Peano</w:t>
                  </w:r>
                  <w:proofErr w:type="spellEnd"/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 xml:space="preserve"> Addition</w:t>
                  </w:r>
                </w:p>
              </w:tc>
            </w:tr>
            <w:tr w:rsidR="000C1249" w:rsidRPr="000C1249" w14:paraId="03424BD2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2B58A86E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Test Prime Numbers</w:t>
                  </w:r>
                </w:p>
              </w:tc>
            </w:tr>
            <w:tr w:rsidR="000C1249" w:rsidRPr="000C1249" w14:paraId="7F204612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2163722F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JSLab15: DOM manipulation</w:t>
                  </w:r>
                </w:p>
              </w:tc>
            </w:tr>
          </w:tbl>
          <w:p w14:paraId="3649A634" w14:textId="3CD4F17D" w:rsidR="000C1249" w:rsidRDefault="000C1249" w:rsidP="000C1249"/>
          <w:p w14:paraId="7C51C000" w14:textId="117389E3" w:rsidR="000C1249" w:rsidRDefault="000C1249" w:rsidP="000C1249">
            <w:r>
              <w:t>Projects:</w:t>
            </w:r>
          </w:p>
          <w:tbl>
            <w:tblPr>
              <w:tblW w:w="3380" w:type="dxa"/>
              <w:tblLayout w:type="fixed"/>
              <w:tblCellMar>
                <w:top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3380"/>
            </w:tblGrid>
            <w:tr w:rsidR="000C1249" w:rsidRPr="000C1249" w14:paraId="109C570A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6AD53698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Project #1: Unit Converter Website</w:t>
                  </w:r>
                </w:p>
              </w:tc>
            </w:tr>
            <w:tr w:rsidR="000C1249" w:rsidRPr="000C1249" w14:paraId="6A485F88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58C3CACF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Project #2: Guessing Game</w:t>
                  </w:r>
                </w:p>
              </w:tc>
            </w:tr>
          </w:tbl>
          <w:p w14:paraId="1E3FF28E" w14:textId="453E2382" w:rsidR="000C1249" w:rsidRPr="000C1249" w:rsidRDefault="000C1249" w:rsidP="000C1249"/>
        </w:tc>
        <w:tc>
          <w:tcPr>
            <w:tcW w:w="3288" w:type="dxa"/>
          </w:tcPr>
          <w:p w14:paraId="144496BD" w14:textId="0C42DAC4" w:rsidR="00105B37" w:rsidRPr="00607F83" w:rsidRDefault="00105B37" w:rsidP="00607F83">
            <w:pPr>
              <w:jc w:val="both"/>
              <w:rPr>
                <w:b/>
                <w:bCs/>
              </w:rPr>
            </w:pPr>
            <w:r w:rsidRPr="00607F83">
              <w:rPr>
                <w:b/>
                <w:bCs/>
              </w:rPr>
              <w:lastRenderedPageBreak/>
              <w:t>Week 3</w:t>
            </w:r>
          </w:p>
          <w:p w14:paraId="510322BB" w14:textId="7DFDFFA0" w:rsidR="000C1249" w:rsidRDefault="00106C0C" w:rsidP="00A735C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20 labs from first two weeks due</w:t>
            </w:r>
          </w:p>
          <w:p w14:paraId="1F5FA108" w14:textId="4E631154" w:rsidR="00106C0C" w:rsidRPr="00A735CB" w:rsidRDefault="00106C0C" w:rsidP="00A735C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Projects 1 and 2 due</w:t>
            </w:r>
          </w:p>
          <w:p w14:paraId="1648FF37" w14:textId="2F8D0B9C" w:rsidR="00A735CB" w:rsidRPr="00153C5F" w:rsidRDefault="00A735CB" w:rsidP="000C1249">
            <w:pPr>
              <w:jc w:val="both"/>
              <w:rPr>
                <w:i/>
                <w:iCs/>
              </w:rPr>
            </w:pPr>
          </w:p>
        </w:tc>
      </w:tr>
      <w:tr w:rsidR="000C1249" w14:paraId="7B58FB29" w14:textId="77777777" w:rsidTr="001A71A1">
        <w:tc>
          <w:tcPr>
            <w:tcW w:w="2924" w:type="dxa"/>
          </w:tcPr>
          <w:p w14:paraId="331B9247" w14:textId="5A8F9125" w:rsidR="000C1249" w:rsidRDefault="000C1249" w:rsidP="000C1249">
            <w:r>
              <w:t>10/</w:t>
            </w:r>
            <w:r w:rsidR="000507DD">
              <w:t>25</w:t>
            </w:r>
            <w:r>
              <w:t xml:space="preserve">/2021 </w:t>
            </w:r>
            <w:r w:rsidR="00105B37">
              <w:t>10</w:t>
            </w:r>
            <w:r>
              <w:t xml:space="preserve"> am ET</w:t>
            </w:r>
          </w:p>
        </w:tc>
        <w:tc>
          <w:tcPr>
            <w:tcW w:w="4019" w:type="dxa"/>
          </w:tcPr>
          <w:p w14:paraId="0E21D295" w14:textId="0E3A23EB" w:rsidR="000C1249" w:rsidRDefault="000C1249" w:rsidP="000C1249">
            <w:r>
              <w:t>Labs:</w:t>
            </w:r>
          </w:p>
          <w:tbl>
            <w:tblPr>
              <w:tblW w:w="3380" w:type="dxa"/>
              <w:tblLayout w:type="fixed"/>
              <w:tblCellMar>
                <w:top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3380"/>
            </w:tblGrid>
            <w:tr w:rsidR="000C1249" w:rsidRPr="000C1249" w14:paraId="5C509245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084864D2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Print Your Name to the Console</w:t>
                  </w:r>
                </w:p>
              </w:tc>
            </w:tr>
            <w:tr w:rsidR="000C1249" w:rsidRPr="000C1249" w14:paraId="4C88BCC2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1A0853EF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Display Primitives</w:t>
                  </w:r>
                </w:p>
              </w:tc>
            </w:tr>
            <w:tr w:rsidR="000C1249" w:rsidRPr="000C1249" w14:paraId="012445DC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34BE3C83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Using Arrays</w:t>
                  </w:r>
                </w:p>
              </w:tc>
            </w:tr>
            <w:tr w:rsidR="000C1249" w:rsidRPr="000C1249" w14:paraId="69582889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6798BB59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Creating Packages</w:t>
                  </w:r>
                </w:p>
              </w:tc>
            </w:tr>
            <w:tr w:rsidR="000C1249" w:rsidRPr="000C1249" w14:paraId="12F602F8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761807F4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Common String Methods</w:t>
                  </w:r>
                </w:p>
              </w:tc>
            </w:tr>
            <w:tr w:rsidR="000C1249" w:rsidRPr="000C1249" w14:paraId="66786DA3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02DCAA28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Writing Methods</w:t>
                  </w:r>
                </w:p>
              </w:tc>
            </w:tr>
            <w:tr w:rsidR="000C1249" w:rsidRPr="000C1249" w14:paraId="322A0ABE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3512ED65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this keyword</w:t>
                  </w:r>
                </w:p>
              </w:tc>
            </w:tr>
            <w:tr w:rsidR="000C1249" w:rsidRPr="000C1249" w14:paraId="7BA14C65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11EAE6B4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Static vs. Instance Members</w:t>
                  </w:r>
                </w:p>
              </w:tc>
            </w:tr>
            <w:tr w:rsidR="000C1249" w:rsidRPr="000C1249" w14:paraId="7DE07597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75FCCA0E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Parsing User Input</w:t>
                  </w:r>
                </w:p>
              </w:tc>
            </w:tr>
            <w:tr w:rsidR="000C1249" w:rsidRPr="000C1249" w14:paraId="176C6C3C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270C2176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Inheritance</w:t>
                  </w:r>
                </w:p>
              </w:tc>
            </w:tr>
            <w:tr w:rsidR="000C1249" w:rsidRPr="000C1249" w14:paraId="2E46862A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3580EE66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Final Keyword</w:t>
                  </w:r>
                </w:p>
              </w:tc>
            </w:tr>
            <w:tr w:rsidR="000C1249" w:rsidRPr="000C1249" w14:paraId="253B4103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6295BB31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Has-A vs. Is-A Relationships</w:t>
                  </w:r>
                </w:p>
              </w:tc>
            </w:tr>
            <w:tr w:rsidR="000C1249" w:rsidRPr="000C1249" w14:paraId="5D88F268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6D39CD61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 xml:space="preserve">Lab: Override </w:t>
                  </w:r>
                  <w:proofErr w:type="gramStart"/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equals(</w:t>
                  </w:r>
                  <w:proofErr w:type="gramEnd"/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)</w:t>
                  </w:r>
                </w:p>
              </w:tc>
            </w:tr>
            <w:tr w:rsidR="000C1249" w:rsidRPr="000C1249" w14:paraId="45AA3FDD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69C85679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Constructors</w:t>
                  </w:r>
                </w:p>
              </w:tc>
            </w:tr>
            <w:tr w:rsidR="000C1249" w:rsidRPr="000C1249" w14:paraId="34A30B31" w14:textId="77777777" w:rsidTr="000C1249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2F60EE4F" w14:textId="77777777" w:rsidR="000C1249" w:rsidRPr="000C1249" w:rsidRDefault="000C1249" w:rsidP="000C1249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0C1249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Access Modifiers</w:t>
                  </w:r>
                </w:p>
              </w:tc>
            </w:tr>
          </w:tbl>
          <w:p w14:paraId="6780B7F3" w14:textId="77777777" w:rsidR="000C1249" w:rsidRDefault="000C1249" w:rsidP="000C1249"/>
          <w:p w14:paraId="205713E4" w14:textId="56CCE95F" w:rsidR="000C1249" w:rsidRDefault="000C1249" w:rsidP="000C1249">
            <w:r>
              <w:t>Projects:</w:t>
            </w:r>
          </w:p>
          <w:p w14:paraId="43C78BAE" w14:textId="5562BFCA" w:rsidR="000C1249" w:rsidRPr="000C1249" w:rsidRDefault="000C1249" w:rsidP="000C124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Project #4: Java Unit Converters</w:t>
            </w:r>
          </w:p>
        </w:tc>
        <w:tc>
          <w:tcPr>
            <w:tcW w:w="3288" w:type="dxa"/>
          </w:tcPr>
          <w:p w14:paraId="28B80F0E" w14:textId="5C1FBBFA" w:rsidR="00607F83" w:rsidRPr="00607F83" w:rsidRDefault="00607F83" w:rsidP="00607F83">
            <w:pPr>
              <w:rPr>
                <w:b/>
                <w:bCs/>
              </w:rPr>
            </w:pPr>
            <w:r w:rsidRPr="00607F83">
              <w:rPr>
                <w:b/>
                <w:bCs/>
              </w:rPr>
              <w:lastRenderedPageBreak/>
              <w:t xml:space="preserve">Week </w:t>
            </w:r>
            <w:r>
              <w:rPr>
                <w:b/>
                <w:bCs/>
              </w:rPr>
              <w:t>4</w:t>
            </w:r>
          </w:p>
          <w:p w14:paraId="3CD5E67C" w14:textId="752BB47D" w:rsidR="000507DD" w:rsidRPr="000507DD" w:rsidRDefault="00074FA7" w:rsidP="000507DD">
            <w:pPr>
              <w:pStyle w:val="ListParagraph"/>
              <w:numPr>
                <w:ilvl w:val="0"/>
                <w:numId w:val="15"/>
              </w:numPr>
            </w:pPr>
            <w:r>
              <w:t>10 labs from third week</w:t>
            </w:r>
          </w:p>
          <w:p w14:paraId="59465C8A" w14:textId="172AF198" w:rsidR="000C1249" w:rsidRPr="000507DD" w:rsidRDefault="00074FA7" w:rsidP="000507DD">
            <w:pPr>
              <w:pStyle w:val="ListParagraph"/>
              <w:numPr>
                <w:ilvl w:val="0"/>
                <w:numId w:val="15"/>
              </w:numPr>
            </w:pPr>
            <w:r>
              <w:t>Project 4</w:t>
            </w:r>
          </w:p>
        </w:tc>
      </w:tr>
      <w:tr w:rsidR="000C1249" w14:paraId="4A9A4330" w14:textId="77777777" w:rsidTr="001A71A1">
        <w:tc>
          <w:tcPr>
            <w:tcW w:w="2924" w:type="dxa"/>
          </w:tcPr>
          <w:p w14:paraId="1FA85CB7" w14:textId="50C03126" w:rsidR="000C1249" w:rsidRDefault="00074FA7" w:rsidP="000C1249">
            <w:r>
              <w:t>11/1</w:t>
            </w:r>
            <w:r w:rsidR="000C1249">
              <w:t xml:space="preserve">/2021 </w:t>
            </w:r>
            <w:r w:rsidR="00105B37">
              <w:t>10</w:t>
            </w:r>
            <w:r w:rsidR="000C1249">
              <w:t xml:space="preserve"> am ET</w:t>
            </w:r>
          </w:p>
        </w:tc>
        <w:tc>
          <w:tcPr>
            <w:tcW w:w="4019" w:type="dxa"/>
          </w:tcPr>
          <w:p w14:paraId="782F3257" w14:textId="77777777" w:rsidR="000C1249" w:rsidRDefault="00153C5F" w:rsidP="000C1249">
            <w:r>
              <w:t>Labs:</w:t>
            </w:r>
          </w:p>
          <w:tbl>
            <w:tblPr>
              <w:tblW w:w="3380" w:type="dxa"/>
              <w:tblLayout w:type="fixed"/>
              <w:tblCellMar>
                <w:top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3380"/>
            </w:tblGrid>
            <w:tr w:rsidR="00153C5F" w:rsidRPr="00153C5F" w14:paraId="287462F2" w14:textId="77777777" w:rsidTr="00153C5F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62350E59" w14:textId="77777777" w:rsidR="00153C5F" w:rsidRPr="00153C5F" w:rsidRDefault="00153C5F" w:rsidP="00153C5F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153C5F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Polymorphic References</w:t>
                  </w:r>
                </w:p>
              </w:tc>
            </w:tr>
            <w:tr w:rsidR="00153C5F" w:rsidRPr="00153C5F" w14:paraId="1160F770" w14:textId="77777777" w:rsidTr="00153C5F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1404A600" w14:textId="77777777" w:rsidR="00153C5F" w:rsidRPr="00153C5F" w:rsidRDefault="00153C5F" w:rsidP="00153C5F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153C5F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 xml:space="preserve">Lab: </w:t>
                  </w:r>
                  <w:proofErr w:type="spellStart"/>
                  <w:r w:rsidRPr="00153C5F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Downcasting</w:t>
                  </w:r>
                  <w:proofErr w:type="spellEnd"/>
                  <w:r w:rsidRPr="00153C5F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 xml:space="preserve"> References</w:t>
                  </w:r>
                </w:p>
              </w:tc>
            </w:tr>
            <w:tr w:rsidR="00153C5F" w:rsidRPr="00153C5F" w14:paraId="5C405A50" w14:textId="77777777" w:rsidTr="00153C5F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50014852" w14:textId="77777777" w:rsidR="00153C5F" w:rsidRPr="00153C5F" w:rsidRDefault="00153C5F" w:rsidP="00153C5F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153C5F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Abstract Classes</w:t>
                  </w:r>
                </w:p>
              </w:tc>
            </w:tr>
            <w:tr w:rsidR="00153C5F" w:rsidRPr="00153C5F" w14:paraId="3C2DDDDB" w14:textId="77777777" w:rsidTr="00153C5F">
              <w:trPr>
                <w:trHeight w:val="31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2BD597D0" w14:textId="77777777" w:rsidR="00153C5F" w:rsidRPr="00153C5F" w:rsidRDefault="00153C5F" w:rsidP="00153C5F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153C5F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Abstraction</w:t>
                  </w:r>
                </w:p>
              </w:tc>
            </w:tr>
            <w:tr w:rsidR="00153C5F" w:rsidRPr="00153C5F" w14:paraId="3F04B876" w14:textId="77777777" w:rsidTr="00153C5F">
              <w:trPr>
                <w:trHeight w:val="31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46A4E57D" w14:textId="77777777" w:rsidR="00153C5F" w:rsidRPr="00153C5F" w:rsidRDefault="00153C5F" w:rsidP="00153C5F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153C5F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Default Methods</w:t>
                  </w:r>
                </w:p>
              </w:tc>
            </w:tr>
            <w:tr w:rsidR="00153C5F" w:rsidRPr="00153C5F" w14:paraId="3E15593E" w14:textId="77777777" w:rsidTr="00153C5F">
              <w:trPr>
                <w:trHeight w:val="31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33256EB8" w14:textId="77777777" w:rsidR="00153C5F" w:rsidRPr="00153C5F" w:rsidRDefault="00153C5F" w:rsidP="00153C5F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153C5F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Handling Exceptions</w:t>
                  </w:r>
                </w:p>
              </w:tc>
            </w:tr>
            <w:tr w:rsidR="00153C5F" w:rsidRPr="00153C5F" w14:paraId="23631D0E" w14:textId="77777777" w:rsidTr="00153C5F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540D758A" w14:textId="77777777" w:rsidR="00153C5F" w:rsidRPr="00153C5F" w:rsidRDefault="00153C5F" w:rsidP="00153C5F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153C5F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ArrayList</w:t>
                  </w:r>
                </w:p>
              </w:tc>
            </w:tr>
            <w:tr w:rsidR="00153C5F" w:rsidRPr="00153C5F" w14:paraId="3CB44813" w14:textId="77777777" w:rsidTr="00153C5F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2C5E6779" w14:textId="77777777" w:rsidR="00153C5F" w:rsidRPr="00153C5F" w:rsidRDefault="00153C5F" w:rsidP="00153C5F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153C5F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Sets</w:t>
                  </w:r>
                </w:p>
              </w:tc>
            </w:tr>
            <w:tr w:rsidR="00153C5F" w:rsidRPr="00153C5F" w14:paraId="40CC47E0" w14:textId="77777777" w:rsidTr="00153C5F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3F3F3" w:fill="F3F3F3"/>
                  <w:noWrap/>
                  <w:vAlign w:val="bottom"/>
                  <w:hideMark/>
                </w:tcPr>
                <w:p w14:paraId="6B3DE6CD" w14:textId="77777777" w:rsidR="00153C5F" w:rsidRPr="00153C5F" w:rsidRDefault="00153C5F" w:rsidP="00153C5F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153C5F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Create a Dictionary</w:t>
                  </w:r>
                </w:p>
              </w:tc>
            </w:tr>
            <w:tr w:rsidR="00153C5F" w:rsidRPr="00153C5F" w14:paraId="06E241D5" w14:textId="77777777" w:rsidTr="00153C5F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77EE2A86" w14:textId="77777777" w:rsidR="00153C5F" w:rsidRPr="00153C5F" w:rsidRDefault="00153C5F" w:rsidP="00153C5F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153C5F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Implement a Linked List</w:t>
                  </w:r>
                </w:p>
              </w:tc>
            </w:tr>
            <w:tr w:rsidR="00153C5F" w:rsidRPr="00153C5F" w14:paraId="090922CA" w14:textId="77777777" w:rsidTr="00153C5F">
              <w:trPr>
                <w:trHeight w:val="285"/>
              </w:trPr>
              <w:tc>
                <w:tcPr>
                  <w:tcW w:w="3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FF" w:fill="FFFFFF"/>
                  <w:noWrap/>
                  <w:vAlign w:val="bottom"/>
                  <w:hideMark/>
                </w:tcPr>
                <w:p w14:paraId="31043244" w14:textId="77777777" w:rsidR="00153C5F" w:rsidRPr="00153C5F" w:rsidRDefault="00153C5F" w:rsidP="00153C5F">
                  <w:pPr>
                    <w:spacing w:after="0" w:line="240" w:lineRule="auto"/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</w:pPr>
                  <w:r w:rsidRPr="00153C5F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Lab: Implement a Stack</w:t>
                  </w:r>
                </w:p>
              </w:tc>
            </w:tr>
          </w:tbl>
          <w:p w14:paraId="70F4BEB9" w14:textId="77777777" w:rsidR="00153C5F" w:rsidRDefault="00153C5F" w:rsidP="000C1249"/>
          <w:p w14:paraId="00FCB21A" w14:textId="0C899951" w:rsidR="00153C5F" w:rsidRDefault="00153C5F" w:rsidP="000C1249">
            <w:r>
              <w:t>Projects:</w:t>
            </w:r>
          </w:p>
          <w:p w14:paraId="15CB62B0" w14:textId="696DD3FF" w:rsidR="00153C5F" w:rsidRPr="00153C5F" w:rsidRDefault="00153C5F" w:rsidP="000C124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#3: Hangman</w:t>
            </w:r>
          </w:p>
          <w:p w14:paraId="53FF2EC3" w14:textId="77777777" w:rsidR="00153C5F" w:rsidRDefault="00153C5F" w:rsidP="00153C5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#5: Home Tour</w:t>
            </w:r>
          </w:p>
          <w:p w14:paraId="18F9A609" w14:textId="4F2CB3DB" w:rsidR="00153C5F" w:rsidRDefault="00153C5F" w:rsidP="000C1249"/>
        </w:tc>
        <w:tc>
          <w:tcPr>
            <w:tcW w:w="3288" w:type="dxa"/>
          </w:tcPr>
          <w:p w14:paraId="63232C7C" w14:textId="6F4C5F64" w:rsidR="00153C5F" w:rsidRPr="00AC54C6" w:rsidRDefault="00153C5F" w:rsidP="000C1249">
            <w:pPr>
              <w:rPr>
                <w:b/>
                <w:bCs/>
              </w:rPr>
            </w:pPr>
            <w:r w:rsidRPr="00AC54C6">
              <w:rPr>
                <w:b/>
                <w:bCs/>
              </w:rPr>
              <w:t xml:space="preserve">Week </w:t>
            </w:r>
            <w:r w:rsidR="00AC54C6" w:rsidRPr="00AC54C6">
              <w:rPr>
                <w:b/>
                <w:bCs/>
              </w:rPr>
              <w:t>5 (SPARK is finished)</w:t>
            </w:r>
            <w:r w:rsidRPr="00AC54C6">
              <w:rPr>
                <w:b/>
                <w:bCs/>
              </w:rPr>
              <w:t xml:space="preserve">: </w:t>
            </w:r>
          </w:p>
          <w:p w14:paraId="29302933" w14:textId="77777777" w:rsidR="00AC54C6" w:rsidRPr="00AC54C6" w:rsidRDefault="00AC54C6" w:rsidP="00AC54C6">
            <w:pPr>
              <w:pStyle w:val="ListParagraph"/>
              <w:numPr>
                <w:ilvl w:val="0"/>
                <w:numId w:val="15"/>
              </w:numPr>
              <w:rPr>
                <w:i/>
                <w:iCs/>
              </w:rPr>
            </w:pPr>
            <w:r>
              <w:t>Turn in 20 total labs from weeks 3 and 4</w:t>
            </w:r>
          </w:p>
          <w:p w14:paraId="3C635AAC" w14:textId="39D73EC9" w:rsidR="000C1249" w:rsidRPr="00AC54C6" w:rsidRDefault="00153C5F" w:rsidP="00AC54C6">
            <w:pPr>
              <w:pStyle w:val="ListParagraph"/>
              <w:numPr>
                <w:ilvl w:val="0"/>
                <w:numId w:val="15"/>
              </w:numPr>
              <w:rPr>
                <w:i/>
                <w:iCs/>
              </w:rPr>
            </w:pPr>
            <w:r w:rsidRPr="00AC54C6">
              <w:t>Turn in at least one more project</w:t>
            </w:r>
            <w:r w:rsidR="00AC54C6">
              <w:t xml:space="preserve"> (either project 3 or 5)</w:t>
            </w:r>
          </w:p>
        </w:tc>
      </w:tr>
    </w:tbl>
    <w:p w14:paraId="1B1065F3" w14:textId="77777777" w:rsidR="000D2424" w:rsidRDefault="0048395F" w:rsidP="000D2424">
      <w:pPr>
        <w:pStyle w:val="Heading1"/>
      </w:pPr>
      <w:sdt>
        <w:sdtPr>
          <w:alias w:val="Exam schedule:"/>
          <w:tag w:val="Exam schedule:"/>
          <w:id w:val="-936984342"/>
          <w:placeholder>
            <w:docPart w:val="577C325CBB094E60B764A518C28E8410"/>
          </w:placeholder>
          <w:temporary/>
          <w:showingPlcHdr/>
          <w15:appearance w15:val="hidden"/>
        </w:sdtPr>
        <w:sdtEndPr/>
        <w:sdtContent>
          <w:r w:rsidR="000D2424">
            <w:t>Exam Schedule</w:t>
          </w:r>
        </w:sdtContent>
      </w:sdt>
    </w:p>
    <w:tbl>
      <w:tblPr>
        <w:tblStyle w:val="SyllabusTable"/>
        <w:tblW w:w="6526" w:type="pct"/>
        <w:tblLayout w:type="fixed"/>
        <w:tblLook w:val="04A0" w:firstRow="1" w:lastRow="0" w:firstColumn="1" w:lastColumn="0" w:noHBand="0" w:noVBand="1"/>
        <w:tblDescription w:val="Exam schedule information table"/>
      </w:tblPr>
      <w:tblGrid>
        <w:gridCol w:w="2925"/>
        <w:gridCol w:w="2924"/>
        <w:gridCol w:w="7307"/>
      </w:tblGrid>
      <w:tr w:rsidR="007F72FF" w14:paraId="2066F8ED" w14:textId="77777777" w:rsidTr="007F7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25" w:type="dxa"/>
          </w:tcPr>
          <w:p w14:paraId="1B4A83BB" w14:textId="7E9F564C" w:rsidR="007F72FF" w:rsidRDefault="007F72FF" w:rsidP="00D81B74">
            <w:r>
              <w:t>Start:</w:t>
            </w:r>
          </w:p>
        </w:tc>
        <w:tc>
          <w:tcPr>
            <w:tcW w:w="2924" w:type="dxa"/>
          </w:tcPr>
          <w:p w14:paraId="5F23E920" w14:textId="01E72386" w:rsidR="007F72FF" w:rsidRDefault="007F72FF" w:rsidP="00D81B74">
            <w:r>
              <w:t>Due:</w:t>
            </w:r>
          </w:p>
        </w:tc>
        <w:tc>
          <w:tcPr>
            <w:tcW w:w="7307" w:type="dxa"/>
          </w:tcPr>
          <w:p w14:paraId="7FB36642" w14:textId="77777777" w:rsidR="007F72FF" w:rsidRDefault="0048395F" w:rsidP="00D81B74">
            <w:sdt>
              <w:sdtPr>
                <w:alias w:val="Subject:"/>
                <w:tag w:val="Subject:"/>
                <w:id w:val="156589148"/>
                <w:placeholder>
                  <w:docPart w:val="B9C481D2FC4347D5BE095E62F4DB167F"/>
                </w:placeholder>
                <w:temporary/>
                <w:showingPlcHdr/>
                <w15:appearance w15:val="hidden"/>
              </w:sdtPr>
              <w:sdtEndPr/>
              <w:sdtContent>
                <w:r w:rsidR="007F72FF">
                  <w:t>Subject</w:t>
                </w:r>
              </w:sdtContent>
            </w:sdt>
          </w:p>
        </w:tc>
      </w:tr>
      <w:tr w:rsidR="007F72FF" w14:paraId="406882A3" w14:textId="77777777" w:rsidTr="007F72FF">
        <w:tc>
          <w:tcPr>
            <w:tcW w:w="2925" w:type="dxa"/>
          </w:tcPr>
          <w:p w14:paraId="20C72C95" w14:textId="30FA84C5" w:rsidR="007F72FF" w:rsidRDefault="007F72FF" w:rsidP="00D81B74">
            <w:r w:rsidRPr="007F72FF">
              <w:t>Week 1: 10/</w:t>
            </w:r>
            <w:r w:rsidR="00AC3A45">
              <w:t>8</w:t>
            </w:r>
            <w:r w:rsidRPr="007F72FF">
              <w:t xml:space="preserve"> </w:t>
            </w:r>
            <w:r w:rsidR="00AC3A45">
              <w:t>3</w:t>
            </w:r>
            <w:r w:rsidRPr="007F72FF">
              <w:t>:00 pm ET</w:t>
            </w:r>
          </w:p>
        </w:tc>
        <w:tc>
          <w:tcPr>
            <w:tcW w:w="2924" w:type="dxa"/>
          </w:tcPr>
          <w:p w14:paraId="296854D2" w14:textId="1E6000AC" w:rsidR="007F72FF" w:rsidRDefault="00AC3A45" w:rsidP="00D81B74">
            <w:r>
              <w:t>Week 2</w:t>
            </w:r>
            <w:r w:rsidR="007F72FF">
              <w:t>: 10/11 6:00 pm ET</w:t>
            </w:r>
          </w:p>
        </w:tc>
        <w:tc>
          <w:tcPr>
            <w:tcW w:w="7307" w:type="dxa"/>
          </w:tcPr>
          <w:p w14:paraId="228AC306" w14:textId="1C126215" w:rsidR="007F72FF" w:rsidRPr="00983CEE" w:rsidRDefault="007F72FF" w:rsidP="00D81B74">
            <w:r>
              <w:t>HTML/CSS</w:t>
            </w:r>
          </w:p>
        </w:tc>
      </w:tr>
      <w:tr w:rsidR="007F72FF" w14:paraId="023DDF8D" w14:textId="77777777" w:rsidTr="007F72FF">
        <w:tc>
          <w:tcPr>
            <w:tcW w:w="2925" w:type="dxa"/>
          </w:tcPr>
          <w:p w14:paraId="7889E249" w14:textId="52209DFA" w:rsidR="007F72FF" w:rsidRDefault="00AC3A45" w:rsidP="00D81B74">
            <w:r w:rsidRPr="00AC3A45">
              <w:t xml:space="preserve">Week </w:t>
            </w:r>
            <w:r>
              <w:t>2</w:t>
            </w:r>
            <w:r w:rsidRPr="00AC3A45">
              <w:t>: 10/8 3:00 pm ET</w:t>
            </w:r>
          </w:p>
        </w:tc>
        <w:tc>
          <w:tcPr>
            <w:tcW w:w="2924" w:type="dxa"/>
          </w:tcPr>
          <w:p w14:paraId="04688FAB" w14:textId="4A6CDD15" w:rsidR="007F72FF" w:rsidRDefault="00AC3A45" w:rsidP="00D81B74">
            <w:r>
              <w:t>Week 3</w:t>
            </w:r>
            <w:r w:rsidR="007F72FF">
              <w:t xml:space="preserve">: 10/18 </w:t>
            </w:r>
            <w:r w:rsidR="007F72FF" w:rsidRPr="0004543B">
              <w:t xml:space="preserve">6:00 pm </w:t>
            </w:r>
            <w:r w:rsidR="007F72FF">
              <w:t>ET</w:t>
            </w:r>
          </w:p>
        </w:tc>
        <w:tc>
          <w:tcPr>
            <w:tcW w:w="7307" w:type="dxa"/>
          </w:tcPr>
          <w:p w14:paraId="3A5C4E8A" w14:textId="33D86BAB" w:rsidR="007F72FF" w:rsidRDefault="007F72FF" w:rsidP="00D81B74">
            <w:r>
              <w:t>JavaScript</w:t>
            </w:r>
          </w:p>
        </w:tc>
      </w:tr>
      <w:tr w:rsidR="007F72FF" w14:paraId="1C4AC4BA" w14:textId="77777777" w:rsidTr="007F72FF">
        <w:tc>
          <w:tcPr>
            <w:tcW w:w="2925" w:type="dxa"/>
          </w:tcPr>
          <w:p w14:paraId="4DD55BF6" w14:textId="29527D3A" w:rsidR="007F72FF" w:rsidRDefault="00AC3A45" w:rsidP="00D81B74">
            <w:r w:rsidRPr="00AC3A45">
              <w:t xml:space="preserve">Week </w:t>
            </w:r>
            <w:r>
              <w:t>3</w:t>
            </w:r>
            <w:r w:rsidRPr="00AC3A45">
              <w:t>: 10/8 3:00 pm ET</w:t>
            </w:r>
          </w:p>
        </w:tc>
        <w:tc>
          <w:tcPr>
            <w:tcW w:w="2924" w:type="dxa"/>
          </w:tcPr>
          <w:p w14:paraId="1AB5C86A" w14:textId="64238B74" w:rsidR="007F72FF" w:rsidRDefault="00AC3A45" w:rsidP="00D81B74">
            <w:r>
              <w:t>Week 4</w:t>
            </w:r>
            <w:r w:rsidR="007F72FF">
              <w:t xml:space="preserve">: 10/25 </w:t>
            </w:r>
            <w:r w:rsidR="007F72FF" w:rsidRPr="0004543B">
              <w:t xml:space="preserve">6:00 pm </w:t>
            </w:r>
            <w:r w:rsidR="007F72FF">
              <w:t>ET</w:t>
            </w:r>
          </w:p>
        </w:tc>
        <w:tc>
          <w:tcPr>
            <w:tcW w:w="7307" w:type="dxa"/>
          </w:tcPr>
          <w:p w14:paraId="4AD65A15" w14:textId="569576A2" w:rsidR="007F72FF" w:rsidRDefault="007F72FF" w:rsidP="00D81B74">
            <w:r>
              <w:t>Java</w:t>
            </w:r>
          </w:p>
        </w:tc>
      </w:tr>
      <w:tr w:rsidR="007F72FF" w14:paraId="73CCF734" w14:textId="77777777" w:rsidTr="007F72FF">
        <w:tc>
          <w:tcPr>
            <w:tcW w:w="2925" w:type="dxa"/>
          </w:tcPr>
          <w:p w14:paraId="46E7D8EA" w14:textId="3FBCE11E" w:rsidR="007F72FF" w:rsidRDefault="00AC3A45" w:rsidP="00D81B74">
            <w:r w:rsidRPr="00AC3A45">
              <w:t xml:space="preserve">Week </w:t>
            </w:r>
            <w:r>
              <w:t>4</w:t>
            </w:r>
            <w:r w:rsidRPr="00AC3A45">
              <w:t>: 10/8 3:00 pm ET</w:t>
            </w:r>
          </w:p>
        </w:tc>
        <w:tc>
          <w:tcPr>
            <w:tcW w:w="2924" w:type="dxa"/>
          </w:tcPr>
          <w:p w14:paraId="7B69D907" w14:textId="555AEDDF" w:rsidR="007F72FF" w:rsidRDefault="00AC3A45" w:rsidP="00D81B74">
            <w:r>
              <w:t>Week 5</w:t>
            </w:r>
            <w:r w:rsidR="007F72FF">
              <w:t>: 11/1 10:00 am ET</w:t>
            </w:r>
          </w:p>
        </w:tc>
        <w:tc>
          <w:tcPr>
            <w:tcW w:w="7307" w:type="dxa"/>
          </w:tcPr>
          <w:p w14:paraId="26B7C9FF" w14:textId="18B30714" w:rsidR="007F72FF" w:rsidRDefault="00647B21" w:rsidP="00D81B74">
            <w:r>
              <w:t>Cumulative</w:t>
            </w:r>
          </w:p>
        </w:tc>
      </w:tr>
    </w:tbl>
    <w:p w14:paraId="19346F3E" w14:textId="2FD67E6F" w:rsidR="000D2424" w:rsidRDefault="00153C5F" w:rsidP="000D2424">
      <w:pPr>
        <w:pStyle w:val="Heading1"/>
      </w:pPr>
      <w:r>
        <w:t>Late Policy</w:t>
      </w:r>
    </w:p>
    <w:p w14:paraId="13D45129" w14:textId="6417EE6C" w:rsidR="00892189" w:rsidRDefault="00892189" w:rsidP="0005052F">
      <w:pPr>
        <w:pStyle w:val="ListParagraph"/>
        <w:numPr>
          <w:ilvl w:val="0"/>
          <w:numId w:val="15"/>
        </w:numPr>
        <w:rPr>
          <w:lang w:eastAsia="ja-JP"/>
        </w:rPr>
      </w:pPr>
      <w:r>
        <w:rPr>
          <w:lang w:eastAsia="ja-JP"/>
        </w:rPr>
        <w:t xml:space="preserve">All lab and projects submissions </w:t>
      </w:r>
      <w:r w:rsidR="00DF1231">
        <w:rPr>
          <w:lang w:eastAsia="ja-JP"/>
        </w:rPr>
        <w:t>can be turned in later than due date, however if you fall too far behind you may not be able to proceed to a technical screening.</w:t>
      </w:r>
    </w:p>
    <w:p w14:paraId="52BD301B" w14:textId="0C67FFA0" w:rsidR="0005052F" w:rsidRDefault="0005052F" w:rsidP="00892189">
      <w:pPr>
        <w:pStyle w:val="ListParagraph"/>
        <w:numPr>
          <w:ilvl w:val="1"/>
          <w:numId w:val="15"/>
        </w:numPr>
        <w:rPr>
          <w:lang w:eastAsia="ja-JP"/>
        </w:rPr>
      </w:pPr>
      <w:r>
        <w:rPr>
          <w:lang w:eastAsia="ja-JP"/>
        </w:rPr>
        <w:t xml:space="preserve">Reach out to me as soon as this </w:t>
      </w:r>
      <w:proofErr w:type="gramStart"/>
      <w:r>
        <w:rPr>
          <w:lang w:eastAsia="ja-JP"/>
        </w:rPr>
        <w:t>start</w:t>
      </w:r>
      <w:proofErr w:type="gramEnd"/>
      <w:r>
        <w:rPr>
          <w:lang w:eastAsia="ja-JP"/>
        </w:rPr>
        <w:t xml:space="preserve"> to slip. </w:t>
      </w:r>
      <w:r w:rsidR="00714A04">
        <w:rPr>
          <w:lang w:eastAsia="ja-JP"/>
        </w:rPr>
        <w:t>I am here to help and on your side</w:t>
      </w:r>
      <w:r w:rsidR="00B916A7">
        <w:rPr>
          <w:lang w:eastAsia="ja-JP"/>
        </w:rPr>
        <w:t>!</w:t>
      </w:r>
    </w:p>
    <w:p w14:paraId="0CC64AD6" w14:textId="6BDDCEE3" w:rsidR="00B916A7" w:rsidRDefault="00B916A7" w:rsidP="00892189">
      <w:pPr>
        <w:pStyle w:val="ListParagraph"/>
        <w:numPr>
          <w:ilvl w:val="1"/>
          <w:numId w:val="15"/>
        </w:numPr>
        <w:rPr>
          <w:lang w:eastAsia="ja-JP"/>
        </w:rPr>
      </w:pPr>
      <w:r>
        <w:rPr>
          <w:lang w:eastAsia="ja-JP"/>
        </w:rPr>
        <w:t>It is in your best interest to meet deadlines. They will keep you on track.</w:t>
      </w:r>
    </w:p>
    <w:p w14:paraId="7AA267BC" w14:textId="3816F9AC" w:rsidR="00D210DE" w:rsidRPr="0005052F" w:rsidRDefault="00D210DE" w:rsidP="00892189">
      <w:pPr>
        <w:pStyle w:val="ListParagraph"/>
        <w:numPr>
          <w:ilvl w:val="0"/>
          <w:numId w:val="15"/>
        </w:numPr>
        <w:rPr>
          <w:lang w:eastAsia="ja-JP"/>
        </w:rPr>
      </w:pPr>
      <w:r>
        <w:rPr>
          <w:lang w:eastAsia="ja-JP"/>
        </w:rPr>
        <w:t xml:space="preserve">I allow ONE exam </w:t>
      </w:r>
      <w:r w:rsidR="002E0FDD">
        <w:rPr>
          <w:lang w:eastAsia="ja-JP"/>
        </w:rPr>
        <w:t>make-up</w:t>
      </w:r>
    </w:p>
    <w:p w14:paraId="091B24CF" w14:textId="53E2CB8B" w:rsidR="000D2424" w:rsidRDefault="00153C5F" w:rsidP="000D2424">
      <w:pPr>
        <w:pStyle w:val="Heading1"/>
      </w:pPr>
      <w:r>
        <w:t>Minimum Passing Requirements:</w:t>
      </w:r>
    </w:p>
    <w:p w14:paraId="15BF7433" w14:textId="7EDE6E91" w:rsidR="00153C5F" w:rsidRDefault="00153C5F" w:rsidP="00153C5F">
      <w:pPr>
        <w:pStyle w:val="ListParagraph"/>
        <w:numPr>
          <w:ilvl w:val="0"/>
          <w:numId w:val="14"/>
        </w:numPr>
        <w:rPr>
          <w:lang w:eastAsia="ja-JP"/>
        </w:rPr>
      </w:pPr>
      <w:r w:rsidRPr="00153C5F">
        <w:rPr>
          <w:lang w:eastAsia="ja-JP"/>
        </w:rPr>
        <w:t>40 labs</w:t>
      </w:r>
      <w:r>
        <w:rPr>
          <w:lang w:eastAsia="ja-JP"/>
        </w:rPr>
        <w:t xml:space="preserve"> (20 from each half of the program)</w:t>
      </w:r>
    </w:p>
    <w:p w14:paraId="695F60E1" w14:textId="1847858A" w:rsidR="00153C5F" w:rsidRDefault="00153C5F" w:rsidP="00153C5F">
      <w:pPr>
        <w:pStyle w:val="ListParagraph"/>
        <w:numPr>
          <w:ilvl w:val="0"/>
          <w:numId w:val="14"/>
        </w:numPr>
        <w:rPr>
          <w:lang w:eastAsia="ja-JP"/>
        </w:rPr>
      </w:pPr>
      <w:r w:rsidRPr="00153C5F">
        <w:rPr>
          <w:lang w:eastAsia="ja-JP"/>
        </w:rPr>
        <w:lastRenderedPageBreak/>
        <w:t>4 out of 5 projects</w:t>
      </w:r>
      <w:r>
        <w:rPr>
          <w:lang w:eastAsia="ja-JP"/>
        </w:rPr>
        <w:t xml:space="preserve"> with a passing average</w:t>
      </w:r>
      <w:r w:rsidR="00647B21">
        <w:rPr>
          <w:lang w:eastAsia="ja-JP"/>
        </w:rPr>
        <w:t xml:space="preserve"> (70%)</w:t>
      </w:r>
    </w:p>
    <w:p w14:paraId="3EA785C3" w14:textId="0319BDFA" w:rsidR="00153C5F" w:rsidRDefault="00153C5F" w:rsidP="00153C5F">
      <w:pPr>
        <w:pStyle w:val="ListParagraph"/>
        <w:numPr>
          <w:ilvl w:val="0"/>
          <w:numId w:val="14"/>
        </w:numPr>
        <w:rPr>
          <w:lang w:eastAsia="ja-JP"/>
        </w:rPr>
      </w:pPr>
      <w:r w:rsidRPr="00153C5F">
        <w:rPr>
          <w:lang w:eastAsia="ja-JP"/>
        </w:rPr>
        <w:t>70% average on weekly exams</w:t>
      </w:r>
    </w:p>
    <w:p w14:paraId="0D99D53F" w14:textId="77777777" w:rsidR="0005052F" w:rsidRPr="00153C5F" w:rsidRDefault="0005052F" w:rsidP="0005052F">
      <w:pPr>
        <w:rPr>
          <w:lang w:eastAsia="ja-JP"/>
        </w:rPr>
      </w:pPr>
    </w:p>
    <w:p w14:paraId="715FE001" w14:textId="360A1D81" w:rsidR="00016AD1" w:rsidRPr="00496518" w:rsidRDefault="00016AD1" w:rsidP="00496518"/>
    <w:sectPr w:rsidR="00016AD1" w:rsidRPr="00496518" w:rsidSect="000D2424">
      <w:footerReference w:type="default" r:id="rId10"/>
      <w:pgSz w:w="12240" w:h="15840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57782" w14:textId="77777777" w:rsidR="0048395F" w:rsidRDefault="0048395F" w:rsidP="00793172">
      <w:r>
        <w:separator/>
      </w:r>
    </w:p>
  </w:endnote>
  <w:endnote w:type="continuationSeparator" w:id="0">
    <w:p w14:paraId="182E158A" w14:textId="77777777" w:rsidR="0048395F" w:rsidRDefault="0048395F" w:rsidP="0079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Ind w:w="-115" w:type="dxa"/>
      <w:tblBorders>
        <w:top w:val="single" w:sz="4" w:space="0" w:color="7F7F7F" w:themeColor="text1" w:themeTint="80"/>
      </w:tblBorders>
      <w:tblLayout w:type="fixed"/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 with placeholder for semester and year in the left column and page number in right column"/>
    </w:tblPr>
    <w:tblGrid>
      <w:gridCol w:w="6851"/>
      <w:gridCol w:w="3380"/>
    </w:tblGrid>
    <w:tr w:rsidR="00016AD1" w14:paraId="574FE335" w14:textId="77777777" w:rsidTr="00E156EF">
      <w:tc>
        <w:tcPr>
          <w:tcW w:w="6851" w:type="dxa"/>
        </w:tcPr>
        <w:p w14:paraId="611F0FCD" w14:textId="147FDC4B" w:rsidR="000C1249" w:rsidRDefault="000C1249" w:rsidP="00016AD1">
          <w:pPr>
            <w:pStyle w:val="Footer"/>
          </w:pPr>
          <w:r>
            <w:t>September 2021</w:t>
          </w:r>
        </w:p>
      </w:tc>
      <w:tc>
        <w:tcPr>
          <w:tcW w:w="3380" w:type="dxa"/>
        </w:tcPr>
        <w:p w14:paraId="7FAE2860" w14:textId="77777777" w:rsidR="00016AD1" w:rsidRDefault="00016AD1" w:rsidP="00016AD1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56E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ECC5DAB" w14:textId="77777777" w:rsidR="001C770D" w:rsidRDefault="001C7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340B1" w14:textId="77777777" w:rsidR="0048395F" w:rsidRDefault="0048395F" w:rsidP="00793172">
      <w:r>
        <w:separator/>
      </w:r>
    </w:p>
  </w:footnote>
  <w:footnote w:type="continuationSeparator" w:id="0">
    <w:p w14:paraId="1CEB09F7" w14:textId="77777777" w:rsidR="0048395F" w:rsidRDefault="0048395F" w:rsidP="0079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1E05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5A7D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A05F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E654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560D6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562A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204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7EEF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B435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A0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FF2C76"/>
    <w:multiLevelType w:val="multilevel"/>
    <w:tmpl w:val="12E65A7A"/>
    <w:lvl w:ilvl="0">
      <w:start w:val="1"/>
      <w:numFmt w:val="bullet"/>
      <w:pStyle w:val="ListBullet"/>
      <w:suff w:val="space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82B57AB"/>
    <w:multiLevelType w:val="hybridMultilevel"/>
    <w:tmpl w:val="C6040084"/>
    <w:lvl w:ilvl="0" w:tplc="FB42B0C4">
      <w:start w:val="70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91E56"/>
    <w:multiLevelType w:val="hybridMultilevel"/>
    <w:tmpl w:val="8258064C"/>
    <w:lvl w:ilvl="0" w:tplc="B80055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51BFE"/>
    <w:multiLevelType w:val="hybridMultilevel"/>
    <w:tmpl w:val="C708FC5C"/>
    <w:lvl w:ilvl="0" w:tplc="3166815A">
      <w:start w:val="70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8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5F"/>
    <w:rsid w:val="000030BA"/>
    <w:rsid w:val="0001508A"/>
    <w:rsid w:val="00016AD1"/>
    <w:rsid w:val="000173F2"/>
    <w:rsid w:val="0004543B"/>
    <w:rsid w:val="000454BB"/>
    <w:rsid w:val="0005052F"/>
    <w:rsid w:val="000507DD"/>
    <w:rsid w:val="00074FA7"/>
    <w:rsid w:val="00090DC2"/>
    <w:rsid w:val="00097D8A"/>
    <w:rsid w:val="000A77CD"/>
    <w:rsid w:val="000C1249"/>
    <w:rsid w:val="000D18B7"/>
    <w:rsid w:val="000D2424"/>
    <w:rsid w:val="000D5DAA"/>
    <w:rsid w:val="000E7B38"/>
    <w:rsid w:val="00105B37"/>
    <w:rsid w:val="00106C0C"/>
    <w:rsid w:val="00112BAA"/>
    <w:rsid w:val="00141482"/>
    <w:rsid w:val="00144514"/>
    <w:rsid w:val="00146F41"/>
    <w:rsid w:val="001505C2"/>
    <w:rsid w:val="00153C5F"/>
    <w:rsid w:val="00165A81"/>
    <w:rsid w:val="001A71A1"/>
    <w:rsid w:val="001C59E5"/>
    <w:rsid w:val="001C770D"/>
    <w:rsid w:val="001D16FA"/>
    <w:rsid w:val="002502A2"/>
    <w:rsid w:val="00261084"/>
    <w:rsid w:val="00262FAE"/>
    <w:rsid w:val="0027318F"/>
    <w:rsid w:val="002758F3"/>
    <w:rsid w:val="002A4209"/>
    <w:rsid w:val="002D2ECE"/>
    <w:rsid w:val="002E0FDD"/>
    <w:rsid w:val="002F41AF"/>
    <w:rsid w:val="003334BB"/>
    <w:rsid w:val="00357FB7"/>
    <w:rsid w:val="00363773"/>
    <w:rsid w:val="003940CC"/>
    <w:rsid w:val="003A2C5F"/>
    <w:rsid w:val="003A3620"/>
    <w:rsid w:val="003A4FDC"/>
    <w:rsid w:val="003C47E2"/>
    <w:rsid w:val="0041212D"/>
    <w:rsid w:val="00441DC3"/>
    <w:rsid w:val="00452042"/>
    <w:rsid w:val="00466712"/>
    <w:rsid w:val="00475728"/>
    <w:rsid w:val="0048395F"/>
    <w:rsid w:val="00496518"/>
    <w:rsid w:val="0049755F"/>
    <w:rsid w:val="004A0703"/>
    <w:rsid w:val="004B1BB1"/>
    <w:rsid w:val="004B1DDF"/>
    <w:rsid w:val="004C1A76"/>
    <w:rsid w:val="004C78C3"/>
    <w:rsid w:val="004E746F"/>
    <w:rsid w:val="00504A7F"/>
    <w:rsid w:val="00522971"/>
    <w:rsid w:val="00553AD3"/>
    <w:rsid w:val="005937C4"/>
    <w:rsid w:val="005A009B"/>
    <w:rsid w:val="005B3D08"/>
    <w:rsid w:val="005B7956"/>
    <w:rsid w:val="00607F83"/>
    <w:rsid w:val="006117BD"/>
    <w:rsid w:val="00611EA4"/>
    <w:rsid w:val="0061365D"/>
    <w:rsid w:val="00615FFD"/>
    <w:rsid w:val="0062719F"/>
    <w:rsid w:val="00647B21"/>
    <w:rsid w:val="0068060E"/>
    <w:rsid w:val="00682F45"/>
    <w:rsid w:val="006941AA"/>
    <w:rsid w:val="006C2707"/>
    <w:rsid w:val="006F4F6D"/>
    <w:rsid w:val="006F76D9"/>
    <w:rsid w:val="00707536"/>
    <w:rsid w:val="00714A04"/>
    <w:rsid w:val="00736797"/>
    <w:rsid w:val="00772545"/>
    <w:rsid w:val="00775027"/>
    <w:rsid w:val="00793172"/>
    <w:rsid w:val="00793415"/>
    <w:rsid w:val="007A586E"/>
    <w:rsid w:val="007B31DC"/>
    <w:rsid w:val="007F72FF"/>
    <w:rsid w:val="00804AE5"/>
    <w:rsid w:val="00815D9D"/>
    <w:rsid w:val="008253BC"/>
    <w:rsid w:val="008351B5"/>
    <w:rsid w:val="00847C27"/>
    <w:rsid w:val="00862223"/>
    <w:rsid w:val="00892189"/>
    <w:rsid w:val="008C6C1F"/>
    <w:rsid w:val="008D3BDA"/>
    <w:rsid w:val="008D3F3B"/>
    <w:rsid w:val="008D66A8"/>
    <w:rsid w:val="008F1089"/>
    <w:rsid w:val="00942047"/>
    <w:rsid w:val="009420BF"/>
    <w:rsid w:val="009C41B4"/>
    <w:rsid w:val="009C50F9"/>
    <w:rsid w:val="00A1173B"/>
    <w:rsid w:val="00A22368"/>
    <w:rsid w:val="00A44AA0"/>
    <w:rsid w:val="00A4630A"/>
    <w:rsid w:val="00A46C7C"/>
    <w:rsid w:val="00A735CB"/>
    <w:rsid w:val="00A81E30"/>
    <w:rsid w:val="00AB6960"/>
    <w:rsid w:val="00AC0050"/>
    <w:rsid w:val="00AC3A45"/>
    <w:rsid w:val="00AC54C6"/>
    <w:rsid w:val="00AD43FA"/>
    <w:rsid w:val="00AE0020"/>
    <w:rsid w:val="00AE4FCE"/>
    <w:rsid w:val="00B04CA7"/>
    <w:rsid w:val="00B3470B"/>
    <w:rsid w:val="00B613F6"/>
    <w:rsid w:val="00B6735B"/>
    <w:rsid w:val="00B916A7"/>
    <w:rsid w:val="00BC2C5F"/>
    <w:rsid w:val="00BE7398"/>
    <w:rsid w:val="00C27136"/>
    <w:rsid w:val="00C30455"/>
    <w:rsid w:val="00C374DD"/>
    <w:rsid w:val="00C471FB"/>
    <w:rsid w:val="00C57D1C"/>
    <w:rsid w:val="00C755C5"/>
    <w:rsid w:val="00C75894"/>
    <w:rsid w:val="00C75A32"/>
    <w:rsid w:val="00C7745C"/>
    <w:rsid w:val="00C874A4"/>
    <w:rsid w:val="00D210DE"/>
    <w:rsid w:val="00D33723"/>
    <w:rsid w:val="00D405EC"/>
    <w:rsid w:val="00D6018E"/>
    <w:rsid w:val="00D70D13"/>
    <w:rsid w:val="00D85AA1"/>
    <w:rsid w:val="00D966A5"/>
    <w:rsid w:val="00DF1231"/>
    <w:rsid w:val="00E04174"/>
    <w:rsid w:val="00E156EF"/>
    <w:rsid w:val="00E15965"/>
    <w:rsid w:val="00E23C58"/>
    <w:rsid w:val="00E36687"/>
    <w:rsid w:val="00E53D84"/>
    <w:rsid w:val="00E5478C"/>
    <w:rsid w:val="00E94D29"/>
    <w:rsid w:val="00EA207A"/>
    <w:rsid w:val="00EC01D1"/>
    <w:rsid w:val="00ED0325"/>
    <w:rsid w:val="00ED481A"/>
    <w:rsid w:val="00EE7DA0"/>
    <w:rsid w:val="00EF7A4E"/>
    <w:rsid w:val="00F07B52"/>
    <w:rsid w:val="00F372DF"/>
    <w:rsid w:val="00F43A92"/>
    <w:rsid w:val="00F46030"/>
    <w:rsid w:val="00F521E9"/>
    <w:rsid w:val="00F605AA"/>
    <w:rsid w:val="00FB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E663F5"/>
  <w15:docId w15:val="{710185A5-6808-498C-BD4A-77CCF15D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AE"/>
  </w:style>
  <w:style w:type="paragraph" w:styleId="Heading1">
    <w:name w:val="heading 1"/>
    <w:basedOn w:val="Normal"/>
    <w:next w:val="Normal"/>
    <w:link w:val="Heading1Char"/>
    <w:uiPriority w:val="9"/>
    <w:qFormat/>
    <w:rsid w:val="000D2424"/>
    <w:pPr>
      <w:widowControl w:val="0"/>
      <w:spacing w:before="42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3737" w:themeColor="accent1" w:themeShade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73737" w:themeColor="accent1" w:themeShade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8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8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8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A2C5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2424"/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57FB7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1C5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D18B7"/>
  </w:style>
  <w:style w:type="paragraph" w:styleId="BlockText">
    <w:name w:val="Block Text"/>
    <w:basedOn w:val="Normal"/>
    <w:uiPriority w:val="99"/>
    <w:semiHidden/>
    <w:unhideWhenUsed/>
    <w:rsid w:val="00262FAE"/>
    <w:pPr>
      <w:pBdr>
        <w:top w:val="single" w:sz="2" w:space="10" w:color="373737" w:themeColor="accent1" w:themeShade="40"/>
        <w:left w:val="single" w:sz="2" w:space="10" w:color="373737" w:themeColor="accent1" w:themeShade="40"/>
        <w:bottom w:val="single" w:sz="2" w:space="10" w:color="373737" w:themeColor="accent1" w:themeShade="40"/>
        <w:right w:val="single" w:sz="2" w:space="10" w:color="373737" w:themeColor="accent1" w:themeShade="40"/>
      </w:pBdr>
      <w:ind w:left="1152" w:right="1152"/>
    </w:pPr>
    <w:rPr>
      <w:rFonts w:eastAsiaTheme="minorEastAsia" w:cstheme="minorBidi"/>
      <w:i/>
      <w:iCs/>
      <w:color w:val="373737" w:themeColor="accent1" w:themeShade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0D18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18B7"/>
  </w:style>
  <w:style w:type="paragraph" w:styleId="BodyText2">
    <w:name w:val="Body Text 2"/>
    <w:basedOn w:val="Normal"/>
    <w:link w:val="BodyText2Char"/>
    <w:uiPriority w:val="99"/>
    <w:semiHidden/>
    <w:unhideWhenUsed/>
    <w:rsid w:val="000D18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8B7"/>
  </w:style>
  <w:style w:type="paragraph" w:styleId="BodyText3">
    <w:name w:val="Body Text 3"/>
    <w:basedOn w:val="Normal"/>
    <w:link w:val="BodyText3Char"/>
    <w:uiPriority w:val="99"/>
    <w:semiHidden/>
    <w:unhideWhenUsed/>
    <w:rsid w:val="000D18B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18B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D18B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18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18B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D18B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18B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18B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18B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18B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57FB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8B7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D18B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D18B7"/>
  </w:style>
  <w:style w:type="table" w:styleId="ColorfulGrid">
    <w:name w:val="Colorful Grid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18B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8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8B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8B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8B7"/>
  </w:style>
  <w:style w:type="character" w:customStyle="1" w:styleId="DateChar">
    <w:name w:val="Date Char"/>
    <w:basedOn w:val="DefaultParagraphFont"/>
    <w:link w:val="Date"/>
    <w:uiPriority w:val="99"/>
    <w:semiHidden/>
    <w:rsid w:val="000D18B7"/>
  </w:style>
  <w:style w:type="paragraph" w:styleId="DocumentMap">
    <w:name w:val="Document Map"/>
    <w:basedOn w:val="Normal"/>
    <w:link w:val="DocumentMapChar"/>
    <w:uiPriority w:val="99"/>
    <w:semiHidden/>
    <w:unhideWhenUsed/>
    <w:rsid w:val="000D18B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18B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18B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D18B7"/>
  </w:style>
  <w:style w:type="character" w:styleId="Emphasis">
    <w:name w:val="Emphasis"/>
    <w:basedOn w:val="DefaultParagraphFont"/>
    <w:uiPriority w:val="11"/>
    <w:unhideWhenUsed/>
    <w:qFormat/>
    <w:rsid w:val="000D18B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18B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18B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D18B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D18B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8B7"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3172"/>
  </w:style>
  <w:style w:type="character" w:customStyle="1" w:styleId="FooterChar">
    <w:name w:val="Footer Char"/>
    <w:basedOn w:val="DefaultParagraphFont"/>
    <w:link w:val="Footer"/>
    <w:uiPriority w:val="99"/>
    <w:rsid w:val="00793172"/>
  </w:style>
  <w:style w:type="character" w:styleId="FootnoteReference">
    <w:name w:val="foot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18B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18B7"/>
    <w:rPr>
      <w:szCs w:val="20"/>
    </w:rPr>
  </w:style>
  <w:style w:type="table" w:styleId="GridTable1Light">
    <w:name w:val="Grid Table 1 Light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3172"/>
  </w:style>
  <w:style w:type="character" w:customStyle="1" w:styleId="HeaderChar">
    <w:name w:val="Header Char"/>
    <w:basedOn w:val="DefaultParagraphFont"/>
    <w:link w:val="Header"/>
    <w:uiPriority w:val="99"/>
    <w:rsid w:val="00793172"/>
  </w:style>
  <w:style w:type="character" w:customStyle="1" w:styleId="Heading2Char">
    <w:name w:val="Heading 2 Char"/>
    <w:basedOn w:val="DefaultParagraphFont"/>
    <w:link w:val="Heading2"/>
    <w:uiPriority w:val="9"/>
    <w:semiHidden/>
    <w:rsid w:val="00262FAE"/>
    <w:rPr>
      <w:rFonts w:asciiTheme="majorHAnsi" w:eastAsiaTheme="majorEastAsia" w:hAnsiTheme="majorHAnsi" w:cstheme="majorBidi"/>
      <w:color w:val="373737" w:themeColor="accent1" w:themeShade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AE"/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AE"/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AE"/>
    <w:rPr>
      <w:rFonts w:asciiTheme="majorHAnsi" w:eastAsiaTheme="majorEastAsia" w:hAnsiTheme="majorHAnsi" w:cstheme="majorBidi"/>
      <w:b/>
      <w:color w:val="373737" w:themeColor="accent1" w:themeShade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8B7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8B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87"/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8B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D18B7"/>
  </w:style>
  <w:style w:type="paragraph" w:styleId="HTMLAddress">
    <w:name w:val="HTML Address"/>
    <w:basedOn w:val="Normal"/>
    <w:link w:val="HTMLAddressChar"/>
    <w:uiPriority w:val="99"/>
    <w:semiHidden/>
    <w:unhideWhenUsed/>
    <w:rsid w:val="000D18B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D18B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D18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D18B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8B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8B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D18B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18B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18B7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18B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D18B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18B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18B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18B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18B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18B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18B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18B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18B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62FAE"/>
    <w:rPr>
      <w:i/>
      <w:iCs/>
      <w:color w:val="373737" w:themeColor="accent1" w:themeShade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62FAE"/>
    <w:pPr>
      <w:pBdr>
        <w:top w:val="single" w:sz="4" w:space="10" w:color="373737" w:themeColor="accent1" w:themeShade="40"/>
        <w:bottom w:val="single" w:sz="4" w:space="10" w:color="373737" w:themeColor="accent1" w:themeShade="40"/>
      </w:pBdr>
      <w:spacing w:before="360" w:after="360"/>
      <w:ind w:left="864" w:right="864"/>
      <w:jc w:val="center"/>
    </w:pPr>
    <w:rPr>
      <w:i/>
      <w:iCs/>
      <w:color w:val="373737" w:themeColor="accent1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62FAE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62FAE"/>
    <w:rPr>
      <w:b/>
      <w:bCs/>
      <w:smallCaps/>
      <w:color w:val="373737" w:themeColor="accent1" w:themeShade="40"/>
      <w:spacing w:val="5"/>
    </w:rPr>
  </w:style>
  <w:style w:type="table" w:styleId="LightGrid">
    <w:name w:val="Light Grid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D18B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D18B7"/>
  </w:style>
  <w:style w:type="paragraph" w:styleId="List">
    <w:name w:val="List"/>
    <w:basedOn w:val="Normal"/>
    <w:uiPriority w:val="99"/>
    <w:semiHidden/>
    <w:unhideWhenUsed/>
    <w:rsid w:val="000D18B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D18B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D18B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D18B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D18B7"/>
    <w:pPr>
      <w:ind w:left="1800" w:hanging="360"/>
      <w:contextualSpacing/>
    </w:pPr>
  </w:style>
  <w:style w:type="paragraph" w:styleId="ListBullet">
    <w:name w:val="List Bullet"/>
    <w:basedOn w:val="Normal"/>
    <w:uiPriority w:val="12"/>
    <w:unhideWhenUsed/>
    <w:qFormat/>
    <w:rsid w:val="00016AD1"/>
    <w:pPr>
      <w:numPr>
        <w:numId w:val="11"/>
      </w:numPr>
      <w:spacing w:after="140"/>
    </w:pPr>
    <w:rPr>
      <w:rFonts w:eastAsiaTheme="minorHAnsi" w:cstheme="minorBidi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0D18B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18B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18B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18B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D18B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18B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18B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18B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18B7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016AD1"/>
    <w:pPr>
      <w:numPr>
        <w:numId w:val="12"/>
      </w:numPr>
      <w:contextualSpacing/>
    </w:pPr>
    <w:rPr>
      <w:rFonts w:eastAsiaTheme="minorHAnsi" w:cstheme="minorBidi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0D18B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D18B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D18B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D18B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D18B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D18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18B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18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D18B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D18B7"/>
  </w:style>
  <w:style w:type="paragraph" w:styleId="NormalWeb">
    <w:name w:val="Normal (Web)"/>
    <w:basedOn w:val="Normal"/>
    <w:uiPriority w:val="99"/>
    <w:semiHidden/>
    <w:unhideWhenUsed/>
    <w:rsid w:val="000D18B7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D18B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18B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D18B7"/>
  </w:style>
  <w:style w:type="character" w:styleId="PageNumber">
    <w:name w:val="page number"/>
    <w:basedOn w:val="DefaultParagraphFont"/>
    <w:uiPriority w:val="99"/>
    <w:semiHidden/>
    <w:unhideWhenUsed/>
    <w:rsid w:val="000D18B7"/>
  </w:style>
  <w:style w:type="table" w:styleId="PlainTable1">
    <w:name w:val="Plain Table 1"/>
    <w:basedOn w:val="TableNormal"/>
    <w:uiPriority w:val="41"/>
    <w:rsid w:val="000D18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18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18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18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18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D18B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18B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57FB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57FB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18B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D18B7"/>
  </w:style>
  <w:style w:type="paragraph" w:styleId="Signature">
    <w:name w:val="Signature"/>
    <w:basedOn w:val="Normal"/>
    <w:link w:val="SignatureChar"/>
    <w:uiPriority w:val="99"/>
    <w:semiHidden/>
    <w:unhideWhenUsed/>
    <w:rsid w:val="000D18B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D18B7"/>
  </w:style>
  <w:style w:type="character" w:styleId="Strong">
    <w:name w:val="Strong"/>
    <w:basedOn w:val="DefaultParagraphFont"/>
    <w:uiPriority w:val="22"/>
    <w:semiHidden/>
    <w:unhideWhenUsed/>
    <w:qFormat/>
    <w:rsid w:val="000D18B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E3668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3668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D18B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D18B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D18B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18B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18B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18B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18B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18B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18B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18B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18B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D18B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D18B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18B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18B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18B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18B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D18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18B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18B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D18B7"/>
  </w:style>
  <w:style w:type="table" w:styleId="TableProfessional">
    <w:name w:val="Table Professional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D18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18B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D18B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D18B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D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D18B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18B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D18B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0D2424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0D2424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2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0D18B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18B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D18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D18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D18B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18B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18B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18B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18B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18B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687"/>
    <w:pPr>
      <w:keepLines/>
      <w:outlineLvl w:val="9"/>
    </w:pPr>
    <w:rPr>
      <w:bCs w:val="0"/>
      <w:szCs w:val="32"/>
    </w:rPr>
  </w:style>
  <w:style w:type="table" w:customStyle="1" w:styleId="SyllabusTable">
    <w:name w:val="Syllabus Table"/>
    <w:basedOn w:val="TableNormal"/>
    <w:uiPriority w:val="99"/>
    <w:rsid w:val="00D33723"/>
    <w:pPr>
      <w:spacing w:before="60" w:after="60"/>
    </w:pPr>
    <w:rPr>
      <w:rFonts w:eastAsiaTheme="minorHAnsi" w:cstheme="minorBidi"/>
      <w:lang w:eastAsia="ja-JP"/>
    </w:rPr>
    <w:tblPr>
      <w:tblInd w:w="-115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A6A6A6" w:themeColor="background1" w:themeShade="A6"/>
      </w:tblBorders>
    </w:tblPr>
    <w:tblStylePr w:type="firstRow">
      <w:rPr>
        <w:rFonts w:asciiTheme="majorHAnsi" w:hAnsiTheme="majorHAnsi"/>
        <w:b/>
        <w:i w:val="0"/>
        <w:color w:val="262626" w:themeColor="text1" w:themeTint="D9"/>
      </w:rPr>
      <w:tblPr/>
      <w:trPr>
        <w:tblHeader/>
      </w:trPr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72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3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04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986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nPortella\AppData\Roaming\Microsoft\Templates\Course%20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5217F92CAD4ED8BF2AE1500421C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7751A-91B3-40CD-B16B-04740978572D}"/>
      </w:docPartPr>
      <w:docPartBody>
        <w:p w:rsidR="00A1284A" w:rsidRDefault="004A0A7C">
          <w:pPr>
            <w:pStyle w:val="135217F92CAD4ED8BF2AE1500421CAA8"/>
          </w:pPr>
          <w:r>
            <w:t>Syllabus</w:t>
          </w:r>
        </w:p>
      </w:docPartBody>
    </w:docPart>
    <w:docPart>
      <w:docPartPr>
        <w:name w:val="9B2ABA79C9DA4CF8AE6318F958829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84A3C-E7D3-49BE-9021-A623300B323F}"/>
      </w:docPartPr>
      <w:docPartBody>
        <w:p w:rsidR="00A1284A" w:rsidRDefault="004A0A7C">
          <w:pPr>
            <w:pStyle w:val="9B2ABA79C9DA4CF8AE6318F9588293C8"/>
          </w:pPr>
          <w:r>
            <w:t>Instructor</w:t>
          </w:r>
        </w:p>
      </w:docPartBody>
    </w:docPart>
    <w:docPart>
      <w:docPartPr>
        <w:name w:val="0E1C92798F3D4507914A1882FCD5E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CA87D-B16E-4738-9B0D-B8669B1DA14F}"/>
      </w:docPartPr>
      <w:docPartBody>
        <w:p w:rsidR="00A1284A" w:rsidRDefault="004A0A7C">
          <w:pPr>
            <w:pStyle w:val="0E1C92798F3D4507914A1882FCD5E623"/>
          </w:pPr>
          <w:r>
            <w:t>Email</w:t>
          </w:r>
        </w:p>
      </w:docPartBody>
    </w:docPart>
    <w:docPart>
      <w:docPartPr>
        <w:name w:val="80334CBE25514741AB5458B0DE1D8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65827-7F1C-4422-BCC7-7633812828DE}"/>
      </w:docPartPr>
      <w:docPartBody>
        <w:p w:rsidR="00A1284A" w:rsidRDefault="004A0A7C">
          <w:pPr>
            <w:pStyle w:val="80334CBE25514741AB5458B0DE1D80B1"/>
          </w:pPr>
          <w:r>
            <w:t>Office Hours</w:t>
          </w:r>
        </w:p>
      </w:docPartBody>
    </w:docPart>
    <w:docPart>
      <w:docPartPr>
        <w:name w:val="703535F5AFC246088D996836E68F6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9D582-E598-4907-9EB4-D208C8D3958A}"/>
      </w:docPartPr>
      <w:docPartBody>
        <w:p w:rsidR="00A1284A" w:rsidRDefault="004A0A7C">
          <w:pPr>
            <w:pStyle w:val="703535F5AFC246088D996836E68F63FD"/>
          </w:pPr>
          <w:r>
            <w:t>Course Overview</w:t>
          </w:r>
        </w:p>
      </w:docPartBody>
    </w:docPart>
    <w:docPart>
      <w:docPartPr>
        <w:name w:val="01C98E69F6074359943663ED57AF3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2A401-9F44-46D5-AA87-9BC24BCA767E}"/>
      </w:docPartPr>
      <w:docPartBody>
        <w:p w:rsidR="00A1284A" w:rsidRDefault="004A0A7C">
          <w:pPr>
            <w:pStyle w:val="01C98E69F6074359943663ED57AF3383"/>
          </w:pPr>
          <w:r>
            <w:t>Resources</w:t>
          </w:r>
        </w:p>
      </w:docPartBody>
    </w:docPart>
    <w:docPart>
      <w:docPartPr>
        <w:name w:val="577C325CBB094E60B764A518C28E8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DB253-5812-4B5C-AF7D-EA6D18E2DDAC}"/>
      </w:docPartPr>
      <w:docPartBody>
        <w:p w:rsidR="00A1284A" w:rsidRDefault="004A0A7C">
          <w:pPr>
            <w:pStyle w:val="577C325CBB094E60B764A518C28E8410"/>
          </w:pPr>
          <w:r>
            <w:t>Exam Schedule</w:t>
          </w:r>
        </w:p>
      </w:docPartBody>
    </w:docPart>
    <w:docPart>
      <w:docPartPr>
        <w:name w:val="B9C481D2FC4347D5BE095E62F4DB1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2DA51-61E0-4278-A37A-4AF0F7F270FD}"/>
      </w:docPartPr>
      <w:docPartBody>
        <w:p w:rsidR="00DA1902" w:rsidRDefault="00A1284A" w:rsidP="00A1284A">
          <w:pPr>
            <w:pStyle w:val="B9C481D2FC4347D5BE095E62F4DB167F"/>
          </w:pPr>
          <w:r>
            <w:t>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7C"/>
    <w:rsid w:val="004A0A7C"/>
    <w:rsid w:val="00A1284A"/>
    <w:rsid w:val="00DA1902"/>
    <w:rsid w:val="00DE170A"/>
    <w:rsid w:val="00FC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5217F92CAD4ED8BF2AE1500421CAA8">
    <w:name w:val="135217F92CAD4ED8BF2AE1500421CAA8"/>
  </w:style>
  <w:style w:type="paragraph" w:customStyle="1" w:styleId="9B2ABA79C9DA4CF8AE6318F9588293C8">
    <w:name w:val="9B2ABA79C9DA4CF8AE6318F9588293C8"/>
  </w:style>
  <w:style w:type="paragraph" w:customStyle="1" w:styleId="0E1C92798F3D4507914A1882FCD5E623">
    <w:name w:val="0E1C92798F3D4507914A1882FCD5E623"/>
  </w:style>
  <w:style w:type="paragraph" w:customStyle="1" w:styleId="80334CBE25514741AB5458B0DE1D80B1">
    <w:name w:val="80334CBE25514741AB5458B0DE1D80B1"/>
  </w:style>
  <w:style w:type="paragraph" w:customStyle="1" w:styleId="703535F5AFC246088D996836E68F63FD">
    <w:name w:val="703535F5AFC246088D996836E68F63FD"/>
  </w:style>
  <w:style w:type="paragraph" w:customStyle="1" w:styleId="B9C481D2FC4347D5BE095E62F4DB167F">
    <w:name w:val="B9C481D2FC4347D5BE095E62F4DB167F"/>
    <w:rsid w:val="00A1284A"/>
  </w:style>
  <w:style w:type="character" w:styleId="Emphasis">
    <w:name w:val="Emphasis"/>
    <w:basedOn w:val="DefaultParagraphFont"/>
    <w:uiPriority w:val="11"/>
    <w:unhideWhenUsed/>
    <w:qFormat/>
    <w:rPr>
      <w:i/>
      <w:iCs/>
    </w:rPr>
  </w:style>
  <w:style w:type="paragraph" w:customStyle="1" w:styleId="01C98E69F6074359943663ED57AF3383">
    <w:name w:val="01C98E69F6074359943663ED57AF3383"/>
  </w:style>
  <w:style w:type="paragraph" w:customStyle="1" w:styleId="577C325CBB094E60B764A518C28E8410">
    <w:name w:val="577C325CBB094E60B764A518C28E84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501D9C5E363B4FBB5A0628368947A5" ma:contentTypeVersion="8" ma:contentTypeDescription="Create a new document." ma:contentTypeScope="" ma:versionID="7e8de2e7111f7577b61836a013e460c6">
  <xsd:schema xmlns:xsd="http://www.w3.org/2001/XMLSchema" xmlns:xs="http://www.w3.org/2001/XMLSchema" xmlns:p="http://schemas.microsoft.com/office/2006/metadata/properties" xmlns:ns2="7773fb9e-23cf-4f32-baba-844873fe0831" xmlns:ns3="90b70799-090d-4e7b-99b1-71c8f2bf884e" targetNamespace="http://schemas.microsoft.com/office/2006/metadata/properties" ma:root="true" ma:fieldsID="08e3f6f5fdbc45c43147bcfbacfec29f" ns2:_="" ns3:_="">
    <xsd:import namespace="7773fb9e-23cf-4f32-baba-844873fe0831"/>
    <xsd:import namespace="90b70799-090d-4e7b-99b1-71c8f2bf88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3fb9e-23cf-4f32-baba-844873fe0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70799-090d-4e7b-99b1-71c8f2bf88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5D1A00-188C-4C24-B7BE-F9403C732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73fb9e-23cf-4f32-baba-844873fe0831"/>
    <ds:schemaRef ds:uri="90b70799-090d-4e7b-99b1-71c8f2bf8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9DCD4-8952-42CB-9D94-F7305F4D98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21E0EA-B073-4E73-A930-A2A401BC0E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 Syllabus</Template>
  <TotalTime>93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Bryn Portella</dc:creator>
  <cp:lastModifiedBy>Cynthia Enciso</cp:lastModifiedBy>
  <cp:revision>25</cp:revision>
  <cp:lastPrinted>2003-08-25T23:36:00Z</cp:lastPrinted>
  <dcterms:created xsi:type="dcterms:W3CDTF">2021-09-28T18:16:00Z</dcterms:created>
  <dcterms:modified xsi:type="dcterms:W3CDTF">2021-10-04T22:13:00Z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  <property fmtid="{D5CDD505-2E9C-101B-9397-08002B2CF9AE}" pid="3" name="ContentTypeId">
    <vt:lpwstr>0x010100DB501D9C5E363B4FBB5A0628368947A5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